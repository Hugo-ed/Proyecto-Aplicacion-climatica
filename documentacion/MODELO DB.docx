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6702941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sz w:val="26"/>
          <w:szCs w:val="26"/>
          <w:lang w:val="es-ES" w:eastAsia="en-US"/>
        </w:rPr>
      </w:sdtEndPr>
      <w:sdtContent>
        <w:p w14:paraId="4F699F6D" w14:textId="7CF7719A" w:rsidR="00895C6D" w:rsidRDefault="00895C6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15FA75" wp14:editId="403616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D2C990" w14:textId="4DF29B6E" w:rsidR="00895C6D" w:rsidRDefault="00895C6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31-3-2023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15FA7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D2C990" w14:textId="4DF29B6E" w:rsidR="00895C6D" w:rsidRDefault="00895C6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31-3-2023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0AD91C" wp14:editId="1937FD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26354" w14:textId="3C8CE31A" w:rsidR="00895C6D" w:rsidRDefault="00895C6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Lozano Luna Jorge Giovanny                                             Gurrola Siqueiros Hugo Eduardo</w:t>
                                    </w:r>
                                  </w:sdtContent>
                                </w:sdt>
                              </w:p>
                              <w:p w14:paraId="4B199B22" w14:textId="0AF2034F" w:rsidR="00895C6D" w:rsidRDefault="00895C6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8B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0AD9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F326354" w14:textId="3C8CE31A" w:rsidR="00895C6D" w:rsidRDefault="00895C6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Lozano Luna Jorge Giovanny                                             Gurrola Siqueiros Hugo Eduardo</w:t>
                              </w:r>
                            </w:sdtContent>
                          </w:sdt>
                        </w:p>
                        <w:p w14:paraId="4B199B22" w14:textId="0AF2034F" w:rsidR="00895C6D" w:rsidRDefault="00895C6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8B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0450B2" wp14:editId="04987D8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460DC" w14:textId="68780815" w:rsidR="00895C6D" w:rsidRDefault="00895C6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base de datos</w:t>
                                    </w:r>
                                  </w:sdtContent>
                                </w:sdt>
                              </w:p>
                              <w:p w14:paraId="57C487A6" w14:textId="0C826E08" w:rsidR="00895C6D" w:rsidRPr="00895C6D" w:rsidRDefault="00895C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Programacion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Movil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0450B2" id="Cuadro de texto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BC460DC" w14:textId="68780815" w:rsidR="00895C6D" w:rsidRDefault="00895C6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base de datos</w:t>
                              </w:r>
                            </w:sdtContent>
                          </w:sdt>
                        </w:p>
                        <w:p w14:paraId="57C487A6" w14:textId="0C826E08" w:rsidR="00895C6D" w:rsidRPr="00895C6D" w:rsidRDefault="00895C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Programacion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Movil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A790BB" w14:textId="67BF199B" w:rsidR="00895C6D" w:rsidRDefault="00895C6D">
          <w:pPr>
            <w:rPr>
              <w:b/>
              <w:sz w:val="26"/>
              <w:szCs w:val="26"/>
              <w:lang w:val="es-ES"/>
            </w:rPr>
          </w:pPr>
          <w:r>
            <w:rPr>
              <w:b/>
              <w:sz w:val="26"/>
              <w:szCs w:val="26"/>
              <w:lang w:val="es-ES"/>
            </w:rPr>
            <w:br w:type="page"/>
          </w:r>
        </w:p>
      </w:sdtContent>
    </w:sdt>
    <w:p w14:paraId="28D1928A" w14:textId="1C94CDCA" w:rsidR="00224B86" w:rsidRPr="00B714B4" w:rsidRDefault="00224B86" w:rsidP="00743171">
      <w:pPr>
        <w:rPr>
          <w:b/>
          <w:sz w:val="26"/>
          <w:szCs w:val="26"/>
          <w:lang w:val="es-ES"/>
        </w:rPr>
      </w:pPr>
      <w:r w:rsidRPr="00B714B4">
        <w:rPr>
          <w:b/>
          <w:sz w:val="26"/>
          <w:szCs w:val="26"/>
          <w:lang w:val="es-ES"/>
        </w:rPr>
        <w:lastRenderedPageBreak/>
        <w:t>F-DI-05 Modelo de Datos.</w:t>
      </w:r>
    </w:p>
    <w:p w14:paraId="0AEF847D" w14:textId="77777777" w:rsidR="00224B86" w:rsidRPr="00B714B4" w:rsidRDefault="00224B86" w:rsidP="00743171">
      <w:pPr>
        <w:jc w:val="both"/>
        <w:rPr>
          <w:lang w:val="es-MX"/>
        </w:rPr>
      </w:pPr>
      <w:bookmarkStart w:id="0" w:name="OLE_LINK3"/>
      <w:bookmarkStart w:id="1" w:name="OLE_LINK4"/>
    </w:p>
    <w:p w14:paraId="21BA6669" w14:textId="77777777" w:rsidR="00224B86" w:rsidRPr="00B714B4" w:rsidRDefault="00224B86" w:rsidP="00743171">
      <w:pPr>
        <w:jc w:val="both"/>
        <w:rPr>
          <w:lang w:val="es-MX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6"/>
        <w:gridCol w:w="5940"/>
      </w:tblGrid>
      <w:tr w:rsidR="00224B86" w:rsidRPr="00B714B4" w14:paraId="617838F7" w14:textId="77777777" w:rsidTr="00CA1D69">
        <w:trPr>
          <w:trHeight w:val="326"/>
        </w:trPr>
        <w:tc>
          <w:tcPr>
            <w:tcW w:w="9536" w:type="dxa"/>
            <w:gridSpan w:val="2"/>
            <w:shd w:val="clear" w:color="auto" w:fill="0F3D66"/>
            <w:vAlign w:val="center"/>
          </w:tcPr>
          <w:p w14:paraId="06F78A10" w14:textId="77777777" w:rsidR="00224B86" w:rsidRPr="00B714B4" w:rsidRDefault="00224B86" w:rsidP="00743171">
            <w:pPr>
              <w:jc w:val="center"/>
              <w:rPr>
                <w:sz w:val="22"/>
                <w:szCs w:val="22"/>
                <w:lang w:val="es-MX"/>
              </w:rPr>
            </w:pPr>
            <w:bookmarkStart w:id="2" w:name="OLE_LINK1"/>
            <w:bookmarkStart w:id="3" w:name="OLE_LINK2"/>
            <w:r w:rsidRPr="00B714B4">
              <w:rPr>
                <w:b/>
                <w:sz w:val="22"/>
                <w:szCs w:val="22"/>
                <w:lang w:val="es-MX"/>
              </w:rPr>
              <w:t>Información de Control</w:t>
            </w:r>
          </w:p>
        </w:tc>
      </w:tr>
      <w:tr w:rsidR="00224B86" w:rsidRPr="00C74288" w14:paraId="177DB7FB" w14:textId="77777777">
        <w:trPr>
          <w:trHeight w:val="356"/>
        </w:trPr>
        <w:tc>
          <w:tcPr>
            <w:tcW w:w="3596" w:type="dxa"/>
            <w:shd w:val="clear" w:color="auto" w:fill="F3F3F3"/>
            <w:vAlign w:val="center"/>
          </w:tcPr>
          <w:p w14:paraId="5E7F4010" w14:textId="77777777" w:rsidR="00224B86" w:rsidRPr="00B714B4" w:rsidRDefault="00224B86" w:rsidP="00743171">
            <w:pPr>
              <w:rPr>
                <w:b/>
                <w:szCs w:val="20"/>
                <w:lang w:val="es-MX"/>
              </w:rPr>
            </w:pPr>
            <w:r w:rsidRPr="00B714B4">
              <w:rPr>
                <w:b/>
                <w:szCs w:val="20"/>
                <w:lang w:val="es-MX"/>
              </w:rPr>
              <w:t>Nombre del Analista de Diseño:</w:t>
            </w:r>
          </w:p>
        </w:tc>
        <w:tc>
          <w:tcPr>
            <w:tcW w:w="5940" w:type="dxa"/>
            <w:vAlign w:val="center"/>
          </w:tcPr>
          <w:p w14:paraId="52C98199" w14:textId="1BB972F7" w:rsidR="00224B86" w:rsidRPr="00B714B4" w:rsidRDefault="00685A64" w:rsidP="00743171">
            <w:pPr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Hugo Eduardo Gurrola Siqueiros</w:t>
            </w:r>
          </w:p>
        </w:tc>
      </w:tr>
      <w:bookmarkEnd w:id="0"/>
      <w:bookmarkEnd w:id="1"/>
      <w:bookmarkEnd w:id="2"/>
      <w:bookmarkEnd w:id="3"/>
    </w:tbl>
    <w:p w14:paraId="2A665D57" w14:textId="5717B23A" w:rsidR="00737A08" w:rsidRPr="00827CEA" w:rsidRDefault="00C95E35" w:rsidP="00827CEA">
      <w:pPr>
        <w:pStyle w:val="Encabezado"/>
        <w:tabs>
          <w:tab w:val="clear" w:pos="4419"/>
          <w:tab w:val="clear" w:pos="8838"/>
        </w:tabs>
        <w:rPr>
          <w:szCs w:val="20"/>
          <w:lang w:val="es-MX"/>
        </w:rPr>
      </w:pPr>
      <w:r w:rsidRPr="00B714B4">
        <w:rPr>
          <w:lang w:val="es-MX"/>
        </w:rPr>
        <w:br w:type="page"/>
      </w:r>
      <w:proofErr w:type="spellStart"/>
      <w:r w:rsidR="00737A08" w:rsidRPr="00B714B4">
        <w:lastRenderedPageBreak/>
        <w:t>Índice</w:t>
      </w:r>
      <w:proofErr w:type="spellEnd"/>
    </w:p>
    <w:p w14:paraId="3417ADA5" w14:textId="77777777" w:rsidR="00737A08" w:rsidRPr="00B714B4" w:rsidRDefault="00737A08" w:rsidP="00743171">
      <w:pPr>
        <w:pStyle w:val="Encabezado"/>
        <w:tabs>
          <w:tab w:val="clear" w:pos="4419"/>
          <w:tab w:val="clear" w:pos="8838"/>
        </w:tabs>
        <w:rPr>
          <w:szCs w:val="20"/>
          <w:lang w:val="es-MX"/>
        </w:rPr>
      </w:pPr>
    </w:p>
    <w:p w14:paraId="79692676" w14:textId="6242A641" w:rsidR="00DC7CBE" w:rsidRDefault="00737A0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MX" w:eastAsia="es-MX"/>
        </w:rPr>
      </w:pPr>
      <w:r w:rsidRPr="00B714B4">
        <w:rPr>
          <w:i w:val="0"/>
          <w:szCs w:val="20"/>
        </w:rPr>
        <w:fldChar w:fldCharType="begin"/>
      </w:r>
      <w:r w:rsidRPr="00B714B4">
        <w:rPr>
          <w:i w:val="0"/>
          <w:szCs w:val="20"/>
        </w:rPr>
        <w:instrText xml:space="preserve"> TOC \o "1-4" \h \z \u </w:instrText>
      </w:r>
      <w:r w:rsidRPr="00B714B4">
        <w:rPr>
          <w:i w:val="0"/>
          <w:szCs w:val="20"/>
        </w:rPr>
        <w:fldChar w:fldCharType="separate"/>
      </w:r>
      <w:hyperlink w:anchor="_Toc130542933" w:history="1">
        <w:r w:rsidR="00DC7CBE" w:rsidRPr="00D36DFE">
          <w:rPr>
            <w:rStyle w:val="Hipervnculo"/>
          </w:rPr>
          <w:t>1.</w:t>
        </w:r>
        <w:r w:rsidR="00DC7CBE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val="es-MX" w:eastAsia="es-MX"/>
          </w:rPr>
          <w:tab/>
        </w:r>
        <w:r w:rsidR="00DC7CBE" w:rsidRPr="00D36DFE">
          <w:rPr>
            <w:rStyle w:val="Hipervnculo"/>
          </w:rPr>
          <w:t>Diseño de Tablas (Tablas, Tipos de Datos, Constraints, Triggers)</w:t>
        </w:r>
        <w:r w:rsidR="00DC7CBE">
          <w:rPr>
            <w:webHidden/>
          </w:rPr>
          <w:tab/>
        </w:r>
        <w:r w:rsidR="00DC7CBE">
          <w:rPr>
            <w:webHidden/>
          </w:rPr>
          <w:fldChar w:fldCharType="begin"/>
        </w:r>
        <w:r w:rsidR="00DC7CBE">
          <w:rPr>
            <w:webHidden/>
          </w:rPr>
          <w:instrText xml:space="preserve"> PAGEREF _Toc130542933 \h </w:instrText>
        </w:r>
        <w:r w:rsidR="00DC7CBE">
          <w:rPr>
            <w:webHidden/>
          </w:rPr>
        </w:r>
        <w:r w:rsidR="00DC7CBE">
          <w:rPr>
            <w:webHidden/>
          </w:rPr>
          <w:fldChar w:fldCharType="separate"/>
        </w:r>
        <w:r w:rsidR="00DC7CBE">
          <w:rPr>
            <w:webHidden/>
          </w:rPr>
          <w:t>3</w:t>
        </w:r>
        <w:r w:rsidR="00DC7CBE">
          <w:rPr>
            <w:webHidden/>
          </w:rPr>
          <w:fldChar w:fldCharType="end"/>
        </w:r>
      </w:hyperlink>
    </w:p>
    <w:p w14:paraId="51F56F48" w14:textId="4FA52F16" w:rsidR="00DC7CB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MX" w:eastAsia="es-MX"/>
        </w:rPr>
      </w:pPr>
      <w:hyperlink w:anchor="_Toc130542934" w:history="1">
        <w:r w:rsidR="00DC7CBE" w:rsidRPr="00D36DFE">
          <w:rPr>
            <w:rStyle w:val="Hipervnculo"/>
          </w:rPr>
          <w:t>1.1.</w:t>
        </w:r>
        <w:r w:rsidR="00DC7CBE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val="es-MX" w:eastAsia="es-MX"/>
          </w:rPr>
          <w:tab/>
        </w:r>
        <w:r w:rsidR="00DC7CBE" w:rsidRPr="00D36DFE">
          <w:rPr>
            <w:rStyle w:val="Hipervnculo"/>
          </w:rPr>
          <w:t>Diagrama de Relación de la Base de Datos</w:t>
        </w:r>
        <w:r w:rsidR="00DC7CBE">
          <w:rPr>
            <w:webHidden/>
          </w:rPr>
          <w:tab/>
        </w:r>
        <w:r w:rsidR="00DC7CBE">
          <w:rPr>
            <w:webHidden/>
          </w:rPr>
          <w:fldChar w:fldCharType="begin"/>
        </w:r>
        <w:r w:rsidR="00DC7CBE">
          <w:rPr>
            <w:webHidden/>
          </w:rPr>
          <w:instrText xml:space="preserve"> PAGEREF _Toc130542934 \h </w:instrText>
        </w:r>
        <w:r w:rsidR="00DC7CBE">
          <w:rPr>
            <w:webHidden/>
          </w:rPr>
        </w:r>
        <w:r w:rsidR="00DC7CBE">
          <w:rPr>
            <w:webHidden/>
          </w:rPr>
          <w:fldChar w:fldCharType="separate"/>
        </w:r>
        <w:r w:rsidR="00DC7CBE">
          <w:rPr>
            <w:webHidden/>
          </w:rPr>
          <w:t>3</w:t>
        </w:r>
        <w:r w:rsidR="00DC7CBE">
          <w:rPr>
            <w:webHidden/>
          </w:rPr>
          <w:fldChar w:fldCharType="end"/>
        </w:r>
      </w:hyperlink>
    </w:p>
    <w:p w14:paraId="4FBB0515" w14:textId="5C20B357" w:rsidR="00DC7CB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MX" w:eastAsia="es-MX"/>
        </w:rPr>
      </w:pPr>
      <w:hyperlink w:anchor="_Toc130542935" w:history="1">
        <w:r w:rsidR="00DC7CBE" w:rsidRPr="00D36DFE">
          <w:rPr>
            <w:rStyle w:val="Hipervnculo"/>
          </w:rPr>
          <w:t>1.2.</w:t>
        </w:r>
        <w:r w:rsidR="00DC7CBE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val="es-MX" w:eastAsia="es-MX"/>
          </w:rPr>
          <w:tab/>
        </w:r>
        <w:r w:rsidR="00DC7CBE" w:rsidRPr="00D36DFE">
          <w:rPr>
            <w:rStyle w:val="Hipervnculo"/>
          </w:rPr>
          <w:t>Especificación Detallada de Tablas</w:t>
        </w:r>
        <w:r w:rsidR="00DC7CBE">
          <w:rPr>
            <w:webHidden/>
          </w:rPr>
          <w:tab/>
        </w:r>
        <w:r w:rsidR="00DC7CBE">
          <w:rPr>
            <w:webHidden/>
          </w:rPr>
          <w:fldChar w:fldCharType="begin"/>
        </w:r>
        <w:r w:rsidR="00DC7CBE">
          <w:rPr>
            <w:webHidden/>
          </w:rPr>
          <w:instrText xml:space="preserve"> PAGEREF _Toc130542935 \h </w:instrText>
        </w:r>
        <w:r w:rsidR="00DC7CBE">
          <w:rPr>
            <w:webHidden/>
          </w:rPr>
        </w:r>
        <w:r w:rsidR="00DC7CBE">
          <w:rPr>
            <w:webHidden/>
          </w:rPr>
          <w:fldChar w:fldCharType="separate"/>
        </w:r>
        <w:r w:rsidR="00DC7CBE">
          <w:rPr>
            <w:webHidden/>
          </w:rPr>
          <w:t>3</w:t>
        </w:r>
        <w:r w:rsidR="00DC7CBE">
          <w:rPr>
            <w:webHidden/>
          </w:rPr>
          <w:fldChar w:fldCharType="end"/>
        </w:r>
      </w:hyperlink>
    </w:p>
    <w:p w14:paraId="54BECDFF" w14:textId="0D8FB0CA" w:rsidR="00DC7CBE" w:rsidRDefault="0000000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hyperlink w:anchor="_Toc130542936" w:history="1">
        <w:r w:rsidR="00DC7CBE" w:rsidRPr="00D36DFE">
          <w:rPr>
            <w:rStyle w:val="Hipervnculo"/>
          </w:rPr>
          <w:t>1.2.1.</w:t>
        </w:r>
        <w:r w:rsidR="00DC7CBE">
          <w:rPr>
            <w:rFonts w:asciiTheme="minorHAnsi" w:eastAsiaTheme="minorEastAsia" w:hAnsiTheme="minorHAnsi" w:cstheme="minorBidi"/>
            <w:sz w:val="22"/>
            <w:szCs w:val="22"/>
            <w:lang w:val="es-MX" w:eastAsia="es-MX"/>
          </w:rPr>
          <w:tab/>
        </w:r>
        <w:r w:rsidR="00DC7CBE" w:rsidRPr="00D36DFE">
          <w:rPr>
            <w:rStyle w:val="Hipervnculo"/>
          </w:rPr>
          <w:t>Tabla usuarios</w:t>
        </w:r>
        <w:r w:rsidR="00DC7CBE">
          <w:rPr>
            <w:webHidden/>
          </w:rPr>
          <w:tab/>
        </w:r>
        <w:r w:rsidR="00DC7CBE">
          <w:rPr>
            <w:webHidden/>
          </w:rPr>
          <w:fldChar w:fldCharType="begin"/>
        </w:r>
        <w:r w:rsidR="00DC7CBE">
          <w:rPr>
            <w:webHidden/>
          </w:rPr>
          <w:instrText xml:space="preserve"> PAGEREF _Toc130542936 \h </w:instrText>
        </w:r>
        <w:r w:rsidR="00DC7CBE">
          <w:rPr>
            <w:webHidden/>
          </w:rPr>
        </w:r>
        <w:r w:rsidR="00DC7CBE">
          <w:rPr>
            <w:webHidden/>
          </w:rPr>
          <w:fldChar w:fldCharType="separate"/>
        </w:r>
        <w:r w:rsidR="00DC7CBE">
          <w:rPr>
            <w:webHidden/>
          </w:rPr>
          <w:t>3</w:t>
        </w:r>
        <w:r w:rsidR="00DC7CBE">
          <w:rPr>
            <w:webHidden/>
          </w:rPr>
          <w:fldChar w:fldCharType="end"/>
        </w:r>
      </w:hyperlink>
    </w:p>
    <w:p w14:paraId="36F18189" w14:textId="57AEF89A" w:rsidR="00DC7CBE" w:rsidRDefault="0000000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hyperlink w:anchor="_Toc130542937" w:history="1">
        <w:r w:rsidR="00DC7CBE" w:rsidRPr="00D36DFE">
          <w:rPr>
            <w:rStyle w:val="Hipervnculo"/>
          </w:rPr>
          <w:t>1.2.2.</w:t>
        </w:r>
        <w:r w:rsidR="00DC7CBE">
          <w:rPr>
            <w:rFonts w:asciiTheme="minorHAnsi" w:eastAsiaTheme="minorEastAsia" w:hAnsiTheme="minorHAnsi" w:cstheme="minorBidi"/>
            <w:sz w:val="22"/>
            <w:szCs w:val="22"/>
            <w:lang w:val="es-MX" w:eastAsia="es-MX"/>
          </w:rPr>
          <w:tab/>
        </w:r>
        <w:r w:rsidR="00DC7CBE" w:rsidRPr="00D36DFE">
          <w:rPr>
            <w:rStyle w:val="Hipervnculo"/>
            <w:lang w:val="en-BB"/>
          </w:rPr>
          <w:t>Tabla dias_semana</w:t>
        </w:r>
        <w:r w:rsidR="00DC7CBE">
          <w:rPr>
            <w:webHidden/>
          </w:rPr>
          <w:tab/>
        </w:r>
        <w:r w:rsidR="00DC7CBE">
          <w:rPr>
            <w:webHidden/>
          </w:rPr>
          <w:fldChar w:fldCharType="begin"/>
        </w:r>
        <w:r w:rsidR="00DC7CBE">
          <w:rPr>
            <w:webHidden/>
          </w:rPr>
          <w:instrText xml:space="preserve"> PAGEREF _Toc130542937 \h </w:instrText>
        </w:r>
        <w:r w:rsidR="00DC7CBE">
          <w:rPr>
            <w:webHidden/>
          </w:rPr>
        </w:r>
        <w:r w:rsidR="00DC7CBE">
          <w:rPr>
            <w:webHidden/>
          </w:rPr>
          <w:fldChar w:fldCharType="separate"/>
        </w:r>
        <w:r w:rsidR="00DC7CBE">
          <w:rPr>
            <w:webHidden/>
          </w:rPr>
          <w:t>3</w:t>
        </w:r>
        <w:r w:rsidR="00DC7CBE">
          <w:rPr>
            <w:webHidden/>
          </w:rPr>
          <w:fldChar w:fldCharType="end"/>
        </w:r>
      </w:hyperlink>
    </w:p>
    <w:p w14:paraId="6A032CB3" w14:textId="7120A6B7" w:rsidR="00DC7CBE" w:rsidRDefault="0000000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hyperlink w:anchor="_Toc130542938" w:history="1">
        <w:r w:rsidR="00DC7CBE" w:rsidRPr="00D36DFE">
          <w:rPr>
            <w:rStyle w:val="Hipervnculo"/>
          </w:rPr>
          <w:t>1.2.3.</w:t>
        </w:r>
        <w:r w:rsidR="00DC7CBE">
          <w:rPr>
            <w:rFonts w:asciiTheme="minorHAnsi" w:eastAsiaTheme="minorEastAsia" w:hAnsiTheme="minorHAnsi" w:cstheme="minorBidi"/>
            <w:sz w:val="22"/>
            <w:szCs w:val="22"/>
            <w:lang w:val="es-MX" w:eastAsia="es-MX"/>
          </w:rPr>
          <w:tab/>
        </w:r>
        <w:r w:rsidR="00DC7CBE" w:rsidRPr="00D36DFE">
          <w:rPr>
            <w:rStyle w:val="Hipervnculo"/>
          </w:rPr>
          <w:t xml:space="preserve">Tabla </w:t>
        </w:r>
        <w:r w:rsidR="00DC7CBE" w:rsidRPr="00D36DFE">
          <w:rPr>
            <w:rStyle w:val="Hipervnculo"/>
            <w:lang w:val="en-BB"/>
          </w:rPr>
          <w:t>clima</w:t>
        </w:r>
        <w:r w:rsidR="00DC7CBE">
          <w:rPr>
            <w:webHidden/>
          </w:rPr>
          <w:tab/>
        </w:r>
        <w:r w:rsidR="00DC7CBE">
          <w:rPr>
            <w:webHidden/>
          </w:rPr>
          <w:fldChar w:fldCharType="begin"/>
        </w:r>
        <w:r w:rsidR="00DC7CBE">
          <w:rPr>
            <w:webHidden/>
          </w:rPr>
          <w:instrText xml:space="preserve"> PAGEREF _Toc130542938 \h </w:instrText>
        </w:r>
        <w:r w:rsidR="00DC7CBE">
          <w:rPr>
            <w:webHidden/>
          </w:rPr>
        </w:r>
        <w:r w:rsidR="00DC7CBE">
          <w:rPr>
            <w:webHidden/>
          </w:rPr>
          <w:fldChar w:fldCharType="separate"/>
        </w:r>
        <w:r w:rsidR="00DC7CBE">
          <w:rPr>
            <w:webHidden/>
          </w:rPr>
          <w:t>4</w:t>
        </w:r>
        <w:r w:rsidR="00DC7CBE">
          <w:rPr>
            <w:webHidden/>
          </w:rPr>
          <w:fldChar w:fldCharType="end"/>
        </w:r>
      </w:hyperlink>
    </w:p>
    <w:p w14:paraId="0A511229" w14:textId="477C7430" w:rsidR="00737A08" w:rsidRPr="00B714B4" w:rsidRDefault="00737A08" w:rsidP="00743171">
      <w:pPr>
        <w:pStyle w:val="Encabezado"/>
        <w:tabs>
          <w:tab w:val="clear" w:pos="4419"/>
          <w:tab w:val="clear" w:pos="8838"/>
        </w:tabs>
        <w:rPr>
          <w:lang w:val="es-MX"/>
        </w:rPr>
      </w:pPr>
      <w:r w:rsidRPr="00B714B4">
        <w:rPr>
          <w:szCs w:val="20"/>
          <w:lang w:val="es-MX"/>
        </w:rPr>
        <w:fldChar w:fldCharType="end"/>
      </w:r>
    </w:p>
    <w:p w14:paraId="63325C39" w14:textId="77777777" w:rsidR="00C95E35" w:rsidRPr="00B714B4" w:rsidRDefault="00C95E35" w:rsidP="00743171">
      <w:pPr>
        <w:jc w:val="center"/>
      </w:pPr>
    </w:p>
    <w:p w14:paraId="1E08F2CA" w14:textId="77777777" w:rsidR="00C95E35" w:rsidRPr="00B714B4" w:rsidRDefault="00C95E35" w:rsidP="00743171">
      <w:pPr>
        <w:jc w:val="center"/>
      </w:pPr>
    </w:p>
    <w:p w14:paraId="5857016E" w14:textId="77777777" w:rsidR="00C95E35" w:rsidRPr="00B714B4" w:rsidRDefault="00C95E35" w:rsidP="00743171"/>
    <w:p w14:paraId="1CDEAED5" w14:textId="2BA772A4" w:rsidR="00C95E35" w:rsidRPr="00B714B4" w:rsidRDefault="00224B86" w:rsidP="00F475FE">
      <w:pPr>
        <w:pStyle w:val="Ttulo2"/>
        <w:numPr>
          <w:ilvl w:val="0"/>
          <w:numId w:val="0"/>
        </w:numPr>
        <w:ind w:left="360"/>
      </w:pPr>
      <w:bookmarkStart w:id="4" w:name="_Toc80699986"/>
      <w:bookmarkStart w:id="5" w:name="_Toc97097489"/>
      <w:r w:rsidRPr="00B714B4">
        <w:br w:type="page"/>
      </w:r>
      <w:bookmarkStart w:id="6" w:name="_Toc130542933"/>
      <w:r w:rsidR="00C95E35" w:rsidRPr="00B714B4">
        <w:lastRenderedPageBreak/>
        <w:t xml:space="preserve">Diseño de Tablas (Tablas, Tipos de Datos, </w:t>
      </w:r>
      <w:proofErr w:type="spellStart"/>
      <w:r w:rsidR="00C95E35" w:rsidRPr="00B714B4">
        <w:t>Constraints</w:t>
      </w:r>
      <w:proofErr w:type="spellEnd"/>
      <w:r w:rsidR="00C95E35" w:rsidRPr="00B714B4">
        <w:t xml:space="preserve">, </w:t>
      </w:r>
      <w:proofErr w:type="spellStart"/>
      <w:r w:rsidR="00C95E35" w:rsidRPr="00B714B4">
        <w:t>Triggers</w:t>
      </w:r>
      <w:proofErr w:type="spellEnd"/>
      <w:r w:rsidR="00C95E35" w:rsidRPr="00B714B4">
        <w:t>)</w:t>
      </w:r>
      <w:bookmarkEnd w:id="4"/>
      <w:bookmarkEnd w:id="5"/>
      <w:bookmarkEnd w:id="6"/>
    </w:p>
    <w:p w14:paraId="25E5DB00" w14:textId="77777777" w:rsidR="00C95E35" w:rsidRPr="00B714B4" w:rsidRDefault="00C95E35" w:rsidP="00743171">
      <w:pPr>
        <w:pStyle w:val="Sangra2detindependiente"/>
        <w:ind w:left="720"/>
        <w:jc w:val="both"/>
      </w:pPr>
    </w:p>
    <w:p w14:paraId="7E0F5C9F" w14:textId="6076A1D5" w:rsidR="00F121F5" w:rsidRPr="0005439D" w:rsidRDefault="00B213DD" w:rsidP="00F121F5">
      <w:pPr>
        <w:pStyle w:val="Ttulo2"/>
        <w:numPr>
          <w:ilvl w:val="1"/>
          <w:numId w:val="3"/>
        </w:numPr>
      </w:pPr>
      <w:bookmarkStart w:id="7" w:name="_Toc130542934"/>
      <w:r w:rsidRPr="00B714B4">
        <w:t xml:space="preserve">Diagrama de </w:t>
      </w:r>
      <w:r w:rsidR="007B22C0" w:rsidRPr="00B714B4">
        <w:t>Relación de la Base de Datos</w:t>
      </w:r>
      <w:r w:rsidR="002F3BED" w:rsidRPr="00EA3EA4">
        <w:rPr>
          <w:noProof/>
        </w:rPr>
        <w:drawing>
          <wp:inline distT="0" distB="0" distL="0" distR="0" wp14:anchorId="422B4238" wp14:editId="10983005">
            <wp:extent cx="5242560" cy="3581400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2E6146DC" w14:textId="77FE682A" w:rsidR="00F121F5" w:rsidRDefault="00F121F5" w:rsidP="00F121F5">
      <w:pPr>
        <w:rPr>
          <w:noProof/>
          <w:lang w:val="es-MX" w:eastAsia="es-MX"/>
        </w:rPr>
      </w:pPr>
    </w:p>
    <w:p w14:paraId="64E82C94" w14:textId="77777777" w:rsidR="007B22C0" w:rsidRPr="00B714B4" w:rsidRDefault="007F53CC" w:rsidP="00743171">
      <w:pPr>
        <w:pStyle w:val="Ttulo2"/>
        <w:numPr>
          <w:ilvl w:val="1"/>
          <w:numId w:val="3"/>
        </w:numPr>
      </w:pPr>
      <w:bookmarkStart w:id="8" w:name="_Toc130542935"/>
      <w:r w:rsidRPr="00B714B4">
        <w:t xml:space="preserve">Especificación Detallada de </w:t>
      </w:r>
      <w:r w:rsidR="007B22C0" w:rsidRPr="00B714B4">
        <w:t>Tablas</w:t>
      </w:r>
      <w:bookmarkEnd w:id="8"/>
    </w:p>
    <w:p w14:paraId="3FC78A1C" w14:textId="77777777" w:rsidR="009956DE" w:rsidRPr="00B714B4" w:rsidRDefault="009956DE" w:rsidP="002F3BED">
      <w:pPr>
        <w:pStyle w:val="Sangra2detindependiente"/>
        <w:ind w:left="0"/>
        <w:jc w:val="both"/>
      </w:pPr>
    </w:p>
    <w:p w14:paraId="650A180E" w14:textId="11F03A03" w:rsidR="009956DE" w:rsidRDefault="009956DE" w:rsidP="009956DE">
      <w:pPr>
        <w:pStyle w:val="Ttulo3"/>
      </w:pPr>
      <w:bookmarkStart w:id="9" w:name="_Toc78180467"/>
      <w:bookmarkStart w:id="10" w:name="_Toc80699987"/>
      <w:bookmarkStart w:id="11" w:name="_Toc97097490"/>
      <w:r w:rsidRPr="00B714B4">
        <w:t xml:space="preserve"> </w:t>
      </w:r>
      <w:bookmarkStart w:id="12" w:name="_Toc130542936"/>
      <w:bookmarkEnd w:id="9"/>
      <w:bookmarkEnd w:id="10"/>
      <w:bookmarkEnd w:id="11"/>
      <w:r>
        <w:t>Tabla usuarios</w:t>
      </w:r>
      <w:bookmarkStart w:id="13" w:name="_Hlk130541990"/>
      <w:bookmarkEnd w:id="12"/>
    </w:p>
    <w:tbl>
      <w:tblPr>
        <w:tblpPr w:leftFromText="141" w:rightFromText="141" w:vertAnchor="text" w:horzAnchor="margin" w:tblpXSpec="center" w:tblpY="128"/>
        <w:tblW w:w="107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28"/>
        <w:gridCol w:w="1843"/>
        <w:gridCol w:w="992"/>
        <w:gridCol w:w="1560"/>
        <w:gridCol w:w="1842"/>
        <w:gridCol w:w="2151"/>
      </w:tblGrid>
      <w:tr w:rsidR="009956DE" w:rsidRPr="00B714B4" w14:paraId="7FC8238C" w14:textId="77777777" w:rsidTr="00AF6C7F">
        <w:trPr>
          <w:cantSplit/>
          <w:trHeight w:val="270"/>
        </w:trPr>
        <w:tc>
          <w:tcPr>
            <w:tcW w:w="1548" w:type="dxa"/>
            <w:tcBorders>
              <w:top w:val="nil"/>
            </w:tcBorders>
            <w:shd w:val="clear" w:color="auto" w:fill="0F3D66"/>
            <w:vAlign w:val="center"/>
          </w:tcPr>
          <w:p w14:paraId="10D023C8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Nombre de Columna</w:t>
            </w:r>
          </w:p>
        </w:tc>
        <w:tc>
          <w:tcPr>
            <w:tcW w:w="828" w:type="dxa"/>
            <w:tcBorders>
              <w:top w:val="nil"/>
            </w:tcBorders>
            <w:shd w:val="clear" w:color="auto" w:fill="0F3D66"/>
            <w:vAlign w:val="center"/>
          </w:tcPr>
          <w:p w14:paraId="1BF96515" w14:textId="77777777" w:rsidR="009956DE" w:rsidRPr="00B714B4" w:rsidRDefault="009956DE" w:rsidP="00AF6C7F">
            <w:pPr>
              <w:jc w:val="center"/>
              <w:rPr>
                <w:b/>
                <w:sz w:val="18"/>
                <w:szCs w:val="18"/>
                <w:lang w:val="es-MX"/>
              </w:rPr>
            </w:pPr>
            <w:r w:rsidRPr="00B714B4">
              <w:rPr>
                <w:b/>
                <w:sz w:val="18"/>
                <w:szCs w:val="18"/>
                <w:lang w:val="es-MX"/>
              </w:rPr>
              <w:t>PK</w:t>
            </w:r>
          </w:p>
          <w:p w14:paraId="49A79DA9" w14:textId="77777777" w:rsidR="009956DE" w:rsidRPr="00B714B4" w:rsidRDefault="009956DE" w:rsidP="00AF6C7F">
            <w:pPr>
              <w:jc w:val="center"/>
              <w:rPr>
                <w:b/>
                <w:sz w:val="18"/>
                <w:szCs w:val="18"/>
                <w:lang w:val="es-MX"/>
              </w:rPr>
            </w:pPr>
            <w:r w:rsidRPr="00B714B4">
              <w:rPr>
                <w:sz w:val="18"/>
                <w:szCs w:val="18"/>
                <w:lang w:val="es-MX"/>
              </w:rPr>
              <w:t>S/N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0F3D66"/>
            <w:vAlign w:val="center"/>
          </w:tcPr>
          <w:p w14:paraId="3E583DBA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Tipo de Dato</w:t>
            </w:r>
          </w:p>
          <w:p w14:paraId="5A44E089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Longitud / Precisión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0F3D66"/>
            <w:vAlign w:val="center"/>
          </w:tcPr>
          <w:p w14:paraId="1F66CB0D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Permite Nulos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0F3D66"/>
            <w:vAlign w:val="center"/>
          </w:tcPr>
          <w:p w14:paraId="45887F0C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Valor Default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0F3D66"/>
            <w:vAlign w:val="center"/>
          </w:tcPr>
          <w:p w14:paraId="207EDA96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Rango de Valores Permitidos</w:t>
            </w:r>
          </w:p>
        </w:tc>
        <w:tc>
          <w:tcPr>
            <w:tcW w:w="2151" w:type="dxa"/>
            <w:tcBorders>
              <w:top w:val="nil"/>
            </w:tcBorders>
            <w:shd w:val="clear" w:color="auto" w:fill="0F3D66"/>
            <w:vAlign w:val="center"/>
          </w:tcPr>
          <w:p w14:paraId="3D945D32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Descripción de columna</w:t>
            </w:r>
          </w:p>
        </w:tc>
      </w:tr>
      <w:tr w:rsidR="009956DE" w:rsidRPr="00827CEA" w14:paraId="7B72C30C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3C08B0A3" w14:textId="74F27F6D" w:rsidR="009956DE" w:rsidRPr="009956DE" w:rsidRDefault="009956DE" w:rsidP="00AF6C7F">
            <w:pPr>
              <w:jc w:val="both"/>
              <w:rPr>
                <w:lang w:val="en-BB"/>
              </w:rPr>
            </w:pPr>
            <w:r>
              <w:rPr>
                <w:lang w:val="es-MX"/>
              </w:rPr>
              <w:t>ID</w:t>
            </w:r>
            <w:r>
              <w:rPr>
                <w:lang w:val="en-BB"/>
              </w:rPr>
              <w:t>_user</w:t>
            </w:r>
          </w:p>
        </w:tc>
        <w:tc>
          <w:tcPr>
            <w:tcW w:w="828" w:type="dxa"/>
            <w:vAlign w:val="center"/>
          </w:tcPr>
          <w:p w14:paraId="346D43F1" w14:textId="160F7CED" w:rsidR="009956DE" w:rsidRPr="00B714B4" w:rsidRDefault="009956DE" w:rsidP="00AF6C7F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5ED44F83" w14:textId="10D8F3E5" w:rsidR="009956DE" w:rsidRPr="009956DE" w:rsidRDefault="009956DE" w:rsidP="00AF6C7F">
            <w:pPr>
              <w:jc w:val="both"/>
              <w:rPr>
                <w:lang w:val="en-BB"/>
              </w:rPr>
            </w:pPr>
            <w:proofErr w:type="gramStart"/>
            <w:r>
              <w:rPr>
                <w:lang w:val="en-BB"/>
              </w:rPr>
              <w:t>INT(</w:t>
            </w:r>
            <w:proofErr w:type="gramEnd"/>
            <w:r>
              <w:rPr>
                <w:lang w:val="en-BB"/>
              </w:rPr>
              <w:t>11)</w:t>
            </w:r>
          </w:p>
        </w:tc>
        <w:tc>
          <w:tcPr>
            <w:tcW w:w="992" w:type="dxa"/>
            <w:vAlign w:val="center"/>
          </w:tcPr>
          <w:p w14:paraId="11FB4210" w14:textId="77777777" w:rsidR="009956DE" w:rsidRPr="00B714B4" w:rsidRDefault="009956DE" w:rsidP="00AF6C7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60" w:type="dxa"/>
            <w:vAlign w:val="center"/>
          </w:tcPr>
          <w:p w14:paraId="6F2221BF" w14:textId="77777777" w:rsidR="009956DE" w:rsidRPr="00B714B4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0B759699" w14:textId="77777777" w:rsidR="009956DE" w:rsidRPr="00B714B4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391F28F3" w14:textId="39D29716" w:rsidR="009956DE" w:rsidRPr="00C427E5" w:rsidRDefault="00C427E5" w:rsidP="00AF6C7F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 xml:space="preserve">Es un </w:t>
            </w:r>
            <w:proofErr w:type="spellStart"/>
            <w:r>
              <w:rPr>
                <w:lang w:val="en-BB"/>
              </w:rPr>
              <w:t>identificador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unico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por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codsa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usuarios</w:t>
            </w:r>
            <w:proofErr w:type="spellEnd"/>
            <w:r>
              <w:rPr>
                <w:lang w:val="en-BB"/>
              </w:rPr>
              <w:t xml:space="preserve"> </w:t>
            </w:r>
          </w:p>
        </w:tc>
      </w:tr>
      <w:tr w:rsidR="009956DE" w:rsidRPr="00827CEA" w14:paraId="625223E4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14A9456F" w14:textId="66EE13AA" w:rsidR="009956DE" w:rsidRPr="009956DE" w:rsidRDefault="009956DE" w:rsidP="00AF6C7F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Username</w:t>
            </w:r>
          </w:p>
        </w:tc>
        <w:tc>
          <w:tcPr>
            <w:tcW w:w="828" w:type="dxa"/>
            <w:vAlign w:val="center"/>
          </w:tcPr>
          <w:p w14:paraId="3CD97EC7" w14:textId="77777777" w:rsidR="009956DE" w:rsidRPr="00B714B4" w:rsidRDefault="009956DE" w:rsidP="00AF6C7F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7EE16EC2" w14:textId="4B8CC929" w:rsidR="009956DE" w:rsidRDefault="009956DE" w:rsidP="00AF6C7F">
            <w:pPr>
              <w:jc w:val="both"/>
              <w:rPr>
                <w:lang w:val="en-BB"/>
              </w:rPr>
            </w:pPr>
            <w:proofErr w:type="gramStart"/>
            <w:r>
              <w:rPr>
                <w:lang w:val="en-BB"/>
              </w:rPr>
              <w:t>VARCHAR(</w:t>
            </w:r>
            <w:proofErr w:type="gramEnd"/>
            <w:r>
              <w:rPr>
                <w:lang w:val="en-BB"/>
              </w:rPr>
              <w:t>50)</w:t>
            </w:r>
          </w:p>
        </w:tc>
        <w:tc>
          <w:tcPr>
            <w:tcW w:w="992" w:type="dxa"/>
            <w:vAlign w:val="center"/>
          </w:tcPr>
          <w:p w14:paraId="2962F9D8" w14:textId="77777777" w:rsidR="009956DE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5517A690" w14:textId="77777777" w:rsidR="009956DE" w:rsidRPr="00B714B4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075DCD04" w14:textId="77777777" w:rsidR="009956DE" w:rsidRPr="00B714B4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348EB8BE" w14:textId="356D48FA" w:rsidR="009956DE" w:rsidRPr="00C427E5" w:rsidRDefault="00C427E5" w:rsidP="00AF6C7F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 xml:space="preserve">Nombre para </w:t>
            </w:r>
            <w:proofErr w:type="spellStart"/>
            <w:r>
              <w:rPr>
                <w:lang w:val="en-BB"/>
              </w:rPr>
              <w:t>identificar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el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usuario</w:t>
            </w:r>
            <w:proofErr w:type="spellEnd"/>
          </w:p>
        </w:tc>
      </w:tr>
      <w:tr w:rsidR="009956DE" w:rsidRPr="00827CEA" w14:paraId="5A30673F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71E4DDC9" w14:textId="2404BC33" w:rsidR="009956DE" w:rsidRPr="009956DE" w:rsidRDefault="009956DE" w:rsidP="00AF6C7F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Password</w:t>
            </w:r>
          </w:p>
        </w:tc>
        <w:tc>
          <w:tcPr>
            <w:tcW w:w="828" w:type="dxa"/>
            <w:vAlign w:val="center"/>
          </w:tcPr>
          <w:p w14:paraId="741D4CA5" w14:textId="77777777" w:rsidR="009956DE" w:rsidRPr="00B714B4" w:rsidRDefault="009956DE" w:rsidP="00AF6C7F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2312540C" w14:textId="594695CF" w:rsidR="009956DE" w:rsidRDefault="009956DE" w:rsidP="00AF6C7F">
            <w:pPr>
              <w:jc w:val="both"/>
              <w:rPr>
                <w:lang w:val="en-BB"/>
              </w:rPr>
            </w:pPr>
            <w:proofErr w:type="gramStart"/>
            <w:r>
              <w:rPr>
                <w:lang w:val="en-BB"/>
              </w:rPr>
              <w:t>VARCHAR(</w:t>
            </w:r>
            <w:proofErr w:type="gramEnd"/>
            <w:r>
              <w:rPr>
                <w:lang w:val="en-BB"/>
              </w:rPr>
              <w:t>50)</w:t>
            </w:r>
          </w:p>
        </w:tc>
        <w:tc>
          <w:tcPr>
            <w:tcW w:w="992" w:type="dxa"/>
            <w:vAlign w:val="center"/>
          </w:tcPr>
          <w:p w14:paraId="112F1ED0" w14:textId="77777777" w:rsidR="009956DE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57BDCBDB" w14:textId="77777777" w:rsidR="009956DE" w:rsidRPr="00B714B4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2742768A" w14:textId="77777777" w:rsidR="009956DE" w:rsidRPr="00B714B4" w:rsidRDefault="009956DE" w:rsidP="00AF6C7F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3BCA47C7" w14:textId="0D54071E" w:rsidR="009956DE" w:rsidRPr="00C427E5" w:rsidRDefault="00C427E5" w:rsidP="00AF6C7F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 xml:space="preserve">La </w:t>
            </w:r>
            <w:proofErr w:type="spellStart"/>
            <w:r>
              <w:rPr>
                <w:lang w:val="en-BB"/>
              </w:rPr>
              <w:t>contrasena</w:t>
            </w:r>
            <w:proofErr w:type="spellEnd"/>
            <w:r>
              <w:rPr>
                <w:lang w:val="en-BB"/>
              </w:rPr>
              <w:t xml:space="preserve"> que </w:t>
            </w:r>
            <w:proofErr w:type="spellStart"/>
            <w:r>
              <w:rPr>
                <w:lang w:val="en-BB"/>
              </w:rPr>
              <w:t>necesitaria</w:t>
            </w:r>
            <w:proofErr w:type="spellEnd"/>
            <w:r>
              <w:rPr>
                <w:lang w:val="en-BB"/>
              </w:rPr>
              <w:t xml:space="preserve"> para </w:t>
            </w:r>
            <w:proofErr w:type="spellStart"/>
            <w:r>
              <w:rPr>
                <w:lang w:val="en-BB"/>
              </w:rPr>
              <w:t>poder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entrar</w:t>
            </w:r>
            <w:proofErr w:type="spellEnd"/>
            <w:r>
              <w:rPr>
                <w:lang w:val="en-BB"/>
              </w:rPr>
              <w:t xml:space="preserve"> a </w:t>
            </w:r>
            <w:proofErr w:type="spellStart"/>
            <w:r>
              <w:rPr>
                <w:lang w:val="en-BB"/>
              </w:rPr>
              <w:t>su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usuario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correspondiente</w:t>
            </w:r>
            <w:proofErr w:type="spellEnd"/>
          </w:p>
        </w:tc>
      </w:tr>
    </w:tbl>
    <w:p w14:paraId="47EE4D19" w14:textId="0A406DE5" w:rsidR="009956DE" w:rsidRDefault="009956DE" w:rsidP="009956DE">
      <w:pPr>
        <w:rPr>
          <w:lang w:val="es-MX"/>
        </w:rPr>
      </w:pPr>
    </w:p>
    <w:p w14:paraId="64C49CFE" w14:textId="77777777" w:rsidR="00C427E5" w:rsidRDefault="00C427E5" w:rsidP="009956DE">
      <w:pPr>
        <w:rPr>
          <w:lang w:val="es-MX"/>
        </w:rPr>
      </w:pPr>
    </w:p>
    <w:p w14:paraId="710F1D18" w14:textId="6BDC1628" w:rsidR="009956DE" w:rsidRDefault="009956DE" w:rsidP="009956DE">
      <w:pPr>
        <w:rPr>
          <w:lang w:val="es-MX"/>
        </w:rPr>
      </w:pPr>
      <w:bookmarkStart w:id="14" w:name="_Hlk130542095"/>
      <w:bookmarkEnd w:id="13"/>
    </w:p>
    <w:p w14:paraId="2D4300B7" w14:textId="6BA1B714" w:rsidR="009956DE" w:rsidRDefault="009956DE" w:rsidP="00C427E5">
      <w:pPr>
        <w:pStyle w:val="Ttulo3"/>
      </w:pPr>
      <w:r w:rsidRPr="00C427E5">
        <w:rPr>
          <w:lang w:val="en-BB"/>
        </w:rPr>
        <w:lastRenderedPageBreak/>
        <w:t xml:space="preserve"> </w:t>
      </w:r>
      <w:bookmarkStart w:id="15" w:name="_Toc130542937"/>
      <w:proofErr w:type="spellStart"/>
      <w:r w:rsidRPr="00C427E5">
        <w:rPr>
          <w:lang w:val="en-BB"/>
        </w:rPr>
        <w:t>Tabla</w:t>
      </w:r>
      <w:proofErr w:type="spellEnd"/>
      <w:r w:rsidRPr="00C427E5">
        <w:rPr>
          <w:lang w:val="en-BB"/>
        </w:rPr>
        <w:t xml:space="preserve"> </w:t>
      </w:r>
      <w:proofErr w:type="spellStart"/>
      <w:r w:rsidRPr="00C427E5">
        <w:rPr>
          <w:lang w:val="en-BB"/>
        </w:rPr>
        <w:t>dias_semana</w:t>
      </w:r>
      <w:bookmarkEnd w:id="15"/>
      <w:proofErr w:type="spellEnd"/>
    </w:p>
    <w:tbl>
      <w:tblPr>
        <w:tblpPr w:leftFromText="141" w:rightFromText="141" w:vertAnchor="text" w:horzAnchor="margin" w:tblpXSpec="center" w:tblpY="128"/>
        <w:tblW w:w="107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28"/>
        <w:gridCol w:w="1843"/>
        <w:gridCol w:w="992"/>
        <w:gridCol w:w="1560"/>
        <w:gridCol w:w="1842"/>
        <w:gridCol w:w="2151"/>
      </w:tblGrid>
      <w:tr w:rsidR="009956DE" w:rsidRPr="00B714B4" w14:paraId="665D4063" w14:textId="77777777" w:rsidTr="00AF6C7F">
        <w:trPr>
          <w:cantSplit/>
          <w:trHeight w:val="270"/>
        </w:trPr>
        <w:tc>
          <w:tcPr>
            <w:tcW w:w="1548" w:type="dxa"/>
            <w:tcBorders>
              <w:top w:val="nil"/>
            </w:tcBorders>
            <w:shd w:val="clear" w:color="auto" w:fill="0F3D66"/>
            <w:vAlign w:val="center"/>
          </w:tcPr>
          <w:p w14:paraId="7E7F2EF0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Nombre de Columna</w:t>
            </w:r>
          </w:p>
        </w:tc>
        <w:tc>
          <w:tcPr>
            <w:tcW w:w="828" w:type="dxa"/>
            <w:tcBorders>
              <w:top w:val="nil"/>
            </w:tcBorders>
            <w:shd w:val="clear" w:color="auto" w:fill="0F3D66"/>
            <w:vAlign w:val="center"/>
          </w:tcPr>
          <w:p w14:paraId="7038B1CF" w14:textId="77777777" w:rsidR="009956DE" w:rsidRPr="00B714B4" w:rsidRDefault="009956DE" w:rsidP="00AF6C7F">
            <w:pPr>
              <w:jc w:val="center"/>
              <w:rPr>
                <w:b/>
                <w:sz w:val="18"/>
                <w:szCs w:val="18"/>
                <w:lang w:val="es-MX"/>
              </w:rPr>
            </w:pPr>
            <w:r w:rsidRPr="00B714B4">
              <w:rPr>
                <w:b/>
                <w:sz w:val="18"/>
                <w:szCs w:val="18"/>
                <w:lang w:val="es-MX"/>
              </w:rPr>
              <w:t>PK</w:t>
            </w:r>
          </w:p>
          <w:p w14:paraId="4A0A3F85" w14:textId="77777777" w:rsidR="009956DE" w:rsidRPr="00B714B4" w:rsidRDefault="009956DE" w:rsidP="00AF6C7F">
            <w:pPr>
              <w:jc w:val="center"/>
              <w:rPr>
                <w:b/>
                <w:sz w:val="18"/>
                <w:szCs w:val="18"/>
                <w:lang w:val="es-MX"/>
              </w:rPr>
            </w:pPr>
            <w:r w:rsidRPr="00B714B4">
              <w:rPr>
                <w:sz w:val="18"/>
                <w:szCs w:val="18"/>
                <w:lang w:val="es-MX"/>
              </w:rPr>
              <w:t>S/N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0F3D66"/>
            <w:vAlign w:val="center"/>
          </w:tcPr>
          <w:p w14:paraId="0633ABC2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Tipo de Dato</w:t>
            </w:r>
          </w:p>
          <w:p w14:paraId="0750EE2C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Longitud / Precisión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0F3D66"/>
            <w:vAlign w:val="center"/>
          </w:tcPr>
          <w:p w14:paraId="46CDC668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Permite Nulos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0F3D66"/>
            <w:vAlign w:val="center"/>
          </w:tcPr>
          <w:p w14:paraId="5F415500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Valor Default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0F3D66"/>
            <w:vAlign w:val="center"/>
          </w:tcPr>
          <w:p w14:paraId="6866DD4E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Rango de Valores Permitidos</w:t>
            </w:r>
          </w:p>
        </w:tc>
        <w:tc>
          <w:tcPr>
            <w:tcW w:w="2151" w:type="dxa"/>
            <w:tcBorders>
              <w:top w:val="nil"/>
            </w:tcBorders>
            <w:shd w:val="clear" w:color="auto" w:fill="0F3D66"/>
            <w:vAlign w:val="center"/>
          </w:tcPr>
          <w:p w14:paraId="4D44E049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Descripción de columna</w:t>
            </w:r>
          </w:p>
        </w:tc>
      </w:tr>
      <w:tr w:rsidR="00C427E5" w:rsidRPr="00B714B4" w14:paraId="430BF0D8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227BF713" w14:textId="3345DAED" w:rsidR="00C427E5" w:rsidRPr="009956DE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s-MX"/>
              </w:rPr>
              <w:t>I</w:t>
            </w:r>
            <w:r>
              <w:rPr>
                <w:lang w:val="en-BB"/>
              </w:rPr>
              <w:t>D</w:t>
            </w:r>
          </w:p>
        </w:tc>
        <w:tc>
          <w:tcPr>
            <w:tcW w:w="828" w:type="dxa"/>
            <w:vAlign w:val="center"/>
          </w:tcPr>
          <w:p w14:paraId="08C256F8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228F0B03" w14:textId="77777777" w:rsidR="00C427E5" w:rsidRPr="009956DE" w:rsidRDefault="00C427E5" w:rsidP="00C427E5">
            <w:pPr>
              <w:jc w:val="both"/>
              <w:rPr>
                <w:lang w:val="en-BB"/>
              </w:rPr>
            </w:pPr>
            <w:proofErr w:type="gramStart"/>
            <w:r>
              <w:rPr>
                <w:lang w:val="en-BB"/>
              </w:rPr>
              <w:t>INT(</w:t>
            </w:r>
            <w:proofErr w:type="gramEnd"/>
            <w:r>
              <w:rPr>
                <w:lang w:val="en-BB"/>
              </w:rPr>
              <w:t>11)</w:t>
            </w:r>
          </w:p>
        </w:tc>
        <w:tc>
          <w:tcPr>
            <w:tcW w:w="992" w:type="dxa"/>
            <w:vAlign w:val="center"/>
          </w:tcPr>
          <w:p w14:paraId="64A63E4A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60" w:type="dxa"/>
            <w:vAlign w:val="center"/>
          </w:tcPr>
          <w:p w14:paraId="58B092AB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08F798A5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1DA7A259" w14:textId="7FF2D3FB" w:rsidR="00C427E5" w:rsidRPr="00B714B4" w:rsidRDefault="00C427E5" w:rsidP="00C427E5">
            <w:pPr>
              <w:jc w:val="both"/>
              <w:rPr>
                <w:lang w:val="es-MX"/>
              </w:rPr>
            </w:pPr>
            <w:r>
              <w:rPr>
                <w:lang w:val="en-BB"/>
              </w:rPr>
              <w:t xml:space="preserve">Es un </w:t>
            </w:r>
            <w:proofErr w:type="spellStart"/>
            <w:r>
              <w:rPr>
                <w:lang w:val="en-BB"/>
              </w:rPr>
              <w:t>identificador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unico</w:t>
            </w:r>
            <w:proofErr w:type="spellEnd"/>
            <w:r>
              <w:rPr>
                <w:lang w:val="en-BB"/>
              </w:rPr>
              <w:t xml:space="preserve"> </w:t>
            </w:r>
          </w:p>
        </w:tc>
      </w:tr>
      <w:tr w:rsidR="00C427E5" w:rsidRPr="00B714B4" w14:paraId="73D6E26D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3C23775E" w14:textId="1D98FCB1" w:rsidR="00C427E5" w:rsidRPr="009956DE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day</w:t>
            </w:r>
          </w:p>
        </w:tc>
        <w:tc>
          <w:tcPr>
            <w:tcW w:w="828" w:type="dxa"/>
            <w:vAlign w:val="center"/>
          </w:tcPr>
          <w:p w14:paraId="37A73661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24DDE9ED" w14:textId="7F6EA4ED" w:rsidR="00C427E5" w:rsidRDefault="00C427E5" w:rsidP="00C427E5">
            <w:pPr>
              <w:jc w:val="both"/>
              <w:rPr>
                <w:lang w:val="en-BB"/>
              </w:rPr>
            </w:pPr>
            <w:proofErr w:type="gramStart"/>
            <w:r>
              <w:rPr>
                <w:lang w:val="en-BB"/>
              </w:rPr>
              <w:t>VARCHAR(</w:t>
            </w:r>
            <w:proofErr w:type="gramEnd"/>
            <w:r>
              <w:rPr>
                <w:lang w:val="en-BB"/>
              </w:rPr>
              <w:t>20)</w:t>
            </w:r>
          </w:p>
        </w:tc>
        <w:tc>
          <w:tcPr>
            <w:tcW w:w="992" w:type="dxa"/>
            <w:vAlign w:val="center"/>
          </w:tcPr>
          <w:p w14:paraId="7063F5E6" w14:textId="77777777" w:rsidR="00C427E5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45DD595D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57BA1256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185E4702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</w:tr>
    </w:tbl>
    <w:p w14:paraId="690C0884" w14:textId="77777777" w:rsidR="009956DE" w:rsidRDefault="009956DE" w:rsidP="009956DE">
      <w:pPr>
        <w:rPr>
          <w:lang w:val="es-MX"/>
        </w:rPr>
      </w:pPr>
    </w:p>
    <w:bookmarkEnd w:id="14"/>
    <w:p w14:paraId="754AE0DB" w14:textId="54A13A27" w:rsidR="009956DE" w:rsidRDefault="009956DE" w:rsidP="009956DE">
      <w:pPr>
        <w:rPr>
          <w:lang w:val="es-MX"/>
        </w:rPr>
      </w:pPr>
    </w:p>
    <w:p w14:paraId="4840C91A" w14:textId="786FC99A" w:rsidR="009956DE" w:rsidRDefault="009956DE" w:rsidP="009956DE">
      <w:pPr>
        <w:rPr>
          <w:lang w:val="es-MX"/>
        </w:rPr>
      </w:pPr>
    </w:p>
    <w:p w14:paraId="73960D02" w14:textId="5E7DED80" w:rsidR="009956DE" w:rsidRDefault="009956DE" w:rsidP="009956DE">
      <w:pPr>
        <w:rPr>
          <w:lang w:val="es-MX"/>
        </w:rPr>
      </w:pPr>
    </w:p>
    <w:p w14:paraId="0C4C1DDF" w14:textId="77777777" w:rsidR="009956DE" w:rsidRDefault="009956DE" w:rsidP="009956DE">
      <w:pPr>
        <w:rPr>
          <w:lang w:val="es-MX"/>
        </w:rPr>
      </w:pPr>
    </w:p>
    <w:p w14:paraId="5F22B68C" w14:textId="1380EE9B" w:rsidR="009956DE" w:rsidRDefault="009956DE" w:rsidP="009956DE">
      <w:pPr>
        <w:pStyle w:val="Ttulo3"/>
      </w:pPr>
      <w:r w:rsidRPr="009956DE">
        <w:t xml:space="preserve"> </w:t>
      </w:r>
      <w:bookmarkStart w:id="16" w:name="_Toc130542938"/>
      <w:r w:rsidRPr="009956DE">
        <w:t xml:space="preserve">Tabla </w:t>
      </w:r>
      <w:proofErr w:type="spellStart"/>
      <w:r>
        <w:rPr>
          <w:lang w:val="en-BB"/>
        </w:rPr>
        <w:t>clima</w:t>
      </w:r>
      <w:bookmarkEnd w:id="16"/>
      <w:proofErr w:type="spellEnd"/>
    </w:p>
    <w:tbl>
      <w:tblPr>
        <w:tblpPr w:leftFromText="141" w:rightFromText="141" w:vertAnchor="text" w:horzAnchor="margin" w:tblpXSpec="center" w:tblpY="128"/>
        <w:tblW w:w="107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28"/>
        <w:gridCol w:w="1843"/>
        <w:gridCol w:w="992"/>
        <w:gridCol w:w="1560"/>
        <w:gridCol w:w="1842"/>
        <w:gridCol w:w="2151"/>
      </w:tblGrid>
      <w:tr w:rsidR="009956DE" w:rsidRPr="00B714B4" w14:paraId="5B5E866A" w14:textId="77777777" w:rsidTr="00AF6C7F">
        <w:trPr>
          <w:cantSplit/>
          <w:trHeight w:val="270"/>
        </w:trPr>
        <w:tc>
          <w:tcPr>
            <w:tcW w:w="1548" w:type="dxa"/>
            <w:tcBorders>
              <w:top w:val="nil"/>
            </w:tcBorders>
            <w:shd w:val="clear" w:color="auto" w:fill="0F3D66"/>
            <w:vAlign w:val="center"/>
          </w:tcPr>
          <w:p w14:paraId="51C1FE16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Nombre de Columna</w:t>
            </w:r>
          </w:p>
        </w:tc>
        <w:tc>
          <w:tcPr>
            <w:tcW w:w="828" w:type="dxa"/>
            <w:tcBorders>
              <w:top w:val="nil"/>
            </w:tcBorders>
            <w:shd w:val="clear" w:color="auto" w:fill="0F3D66"/>
            <w:vAlign w:val="center"/>
          </w:tcPr>
          <w:p w14:paraId="1A3D7B0B" w14:textId="77777777" w:rsidR="009956DE" w:rsidRPr="00B714B4" w:rsidRDefault="009956DE" w:rsidP="00AF6C7F">
            <w:pPr>
              <w:jc w:val="center"/>
              <w:rPr>
                <w:b/>
                <w:sz w:val="18"/>
                <w:szCs w:val="18"/>
                <w:lang w:val="es-MX"/>
              </w:rPr>
            </w:pPr>
            <w:r w:rsidRPr="00B714B4">
              <w:rPr>
                <w:b/>
                <w:sz w:val="18"/>
                <w:szCs w:val="18"/>
                <w:lang w:val="es-MX"/>
              </w:rPr>
              <w:t>PK</w:t>
            </w:r>
          </w:p>
          <w:p w14:paraId="43A621CC" w14:textId="77777777" w:rsidR="009956DE" w:rsidRPr="00B714B4" w:rsidRDefault="009956DE" w:rsidP="00AF6C7F">
            <w:pPr>
              <w:jc w:val="center"/>
              <w:rPr>
                <w:b/>
                <w:sz w:val="18"/>
                <w:szCs w:val="18"/>
                <w:lang w:val="es-MX"/>
              </w:rPr>
            </w:pPr>
            <w:r w:rsidRPr="00B714B4">
              <w:rPr>
                <w:sz w:val="18"/>
                <w:szCs w:val="18"/>
                <w:lang w:val="es-MX"/>
              </w:rPr>
              <w:t>S/N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0F3D66"/>
            <w:vAlign w:val="center"/>
          </w:tcPr>
          <w:p w14:paraId="576B6FEA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Tipo de Dato</w:t>
            </w:r>
          </w:p>
          <w:p w14:paraId="4FB157EC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Longitud / Precisión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0F3D66"/>
            <w:vAlign w:val="center"/>
          </w:tcPr>
          <w:p w14:paraId="6186D27F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Permite Nulos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0F3D66"/>
            <w:vAlign w:val="center"/>
          </w:tcPr>
          <w:p w14:paraId="0C464335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Valor Default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0F3D66"/>
            <w:vAlign w:val="center"/>
          </w:tcPr>
          <w:p w14:paraId="7E8CFF66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Rango de Valores Permitidos</w:t>
            </w:r>
          </w:p>
        </w:tc>
        <w:tc>
          <w:tcPr>
            <w:tcW w:w="2151" w:type="dxa"/>
            <w:tcBorders>
              <w:top w:val="nil"/>
            </w:tcBorders>
            <w:shd w:val="clear" w:color="auto" w:fill="0F3D66"/>
            <w:vAlign w:val="center"/>
          </w:tcPr>
          <w:p w14:paraId="022EE046" w14:textId="77777777" w:rsidR="009956DE" w:rsidRPr="00B714B4" w:rsidRDefault="009956DE" w:rsidP="00AF6C7F">
            <w:pPr>
              <w:jc w:val="center"/>
              <w:rPr>
                <w:b/>
                <w:lang w:val="es-MX"/>
              </w:rPr>
            </w:pPr>
            <w:r w:rsidRPr="00B714B4">
              <w:rPr>
                <w:b/>
                <w:lang w:val="es-MX"/>
              </w:rPr>
              <w:t>Descripción de columna</w:t>
            </w:r>
          </w:p>
        </w:tc>
      </w:tr>
      <w:tr w:rsidR="00C427E5" w:rsidRPr="00B714B4" w14:paraId="6E846A0D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5457780F" w14:textId="77777777" w:rsidR="00C427E5" w:rsidRPr="009956DE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s-MX"/>
              </w:rPr>
              <w:t>I</w:t>
            </w:r>
            <w:r>
              <w:rPr>
                <w:lang w:val="en-BB"/>
              </w:rPr>
              <w:t>D</w:t>
            </w:r>
          </w:p>
        </w:tc>
        <w:tc>
          <w:tcPr>
            <w:tcW w:w="828" w:type="dxa"/>
            <w:vAlign w:val="center"/>
          </w:tcPr>
          <w:p w14:paraId="3AA5C957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0529EC0C" w14:textId="77777777" w:rsidR="00C427E5" w:rsidRPr="009956DE" w:rsidRDefault="00C427E5" w:rsidP="00C427E5">
            <w:pPr>
              <w:jc w:val="both"/>
              <w:rPr>
                <w:lang w:val="en-BB"/>
              </w:rPr>
            </w:pPr>
            <w:proofErr w:type="gramStart"/>
            <w:r>
              <w:rPr>
                <w:lang w:val="en-BB"/>
              </w:rPr>
              <w:t>INT(</w:t>
            </w:r>
            <w:proofErr w:type="gramEnd"/>
            <w:r>
              <w:rPr>
                <w:lang w:val="en-BB"/>
              </w:rPr>
              <w:t>11)</w:t>
            </w:r>
          </w:p>
        </w:tc>
        <w:tc>
          <w:tcPr>
            <w:tcW w:w="992" w:type="dxa"/>
            <w:vAlign w:val="center"/>
          </w:tcPr>
          <w:p w14:paraId="345128E1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60" w:type="dxa"/>
            <w:vAlign w:val="center"/>
          </w:tcPr>
          <w:p w14:paraId="289A1323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39DCDF8F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6979537A" w14:textId="01FA2900" w:rsidR="00C427E5" w:rsidRPr="00B714B4" w:rsidRDefault="00C427E5" w:rsidP="00C427E5">
            <w:pPr>
              <w:jc w:val="both"/>
              <w:rPr>
                <w:lang w:val="es-MX"/>
              </w:rPr>
            </w:pPr>
            <w:r>
              <w:rPr>
                <w:lang w:val="en-BB"/>
              </w:rPr>
              <w:t xml:space="preserve">Es un </w:t>
            </w:r>
            <w:proofErr w:type="spellStart"/>
            <w:r>
              <w:rPr>
                <w:lang w:val="en-BB"/>
              </w:rPr>
              <w:t>identificador</w:t>
            </w:r>
            <w:proofErr w:type="spellEnd"/>
            <w:r>
              <w:rPr>
                <w:lang w:val="en-BB"/>
              </w:rPr>
              <w:t xml:space="preserve"> </w:t>
            </w:r>
            <w:proofErr w:type="spellStart"/>
            <w:r>
              <w:rPr>
                <w:lang w:val="en-BB"/>
              </w:rPr>
              <w:t>unico</w:t>
            </w:r>
            <w:proofErr w:type="spellEnd"/>
          </w:p>
        </w:tc>
      </w:tr>
      <w:tr w:rsidR="00C427E5" w:rsidRPr="00B714B4" w14:paraId="12280465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68E562CA" w14:textId="043C9C9F" w:rsidR="00C427E5" w:rsidRPr="009956DE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temperature</w:t>
            </w:r>
          </w:p>
        </w:tc>
        <w:tc>
          <w:tcPr>
            <w:tcW w:w="828" w:type="dxa"/>
            <w:vAlign w:val="center"/>
          </w:tcPr>
          <w:p w14:paraId="430BD924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8961A49" w14:textId="595D4177" w:rsidR="00C427E5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FLOAT</w:t>
            </w:r>
          </w:p>
        </w:tc>
        <w:tc>
          <w:tcPr>
            <w:tcW w:w="992" w:type="dxa"/>
            <w:vAlign w:val="center"/>
          </w:tcPr>
          <w:p w14:paraId="717B450C" w14:textId="77777777" w:rsidR="00C427E5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2114D818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37B2D893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632B60A8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</w:tr>
      <w:tr w:rsidR="00C427E5" w:rsidRPr="00B714B4" w14:paraId="044FCBFA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6061645D" w14:textId="54A6D542" w:rsidR="00C427E5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humidity</w:t>
            </w:r>
          </w:p>
        </w:tc>
        <w:tc>
          <w:tcPr>
            <w:tcW w:w="828" w:type="dxa"/>
            <w:vAlign w:val="center"/>
          </w:tcPr>
          <w:p w14:paraId="13542472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1E06F6AB" w14:textId="76885A12" w:rsidR="00C427E5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FLOAT</w:t>
            </w:r>
          </w:p>
        </w:tc>
        <w:tc>
          <w:tcPr>
            <w:tcW w:w="992" w:type="dxa"/>
            <w:vAlign w:val="center"/>
          </w:tcPr>
          <w:p w14:paraId="0C31BC04" w14:textId="77777777" w:rsidR="00C427E5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6B069A46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775971CD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3D6FC7C6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</w:tr>
      <w:tr w:rsidR="00C427E5" w:rsidRPr="00B714B4" w14:paraId="01BBC28E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1E9DAA92" w14:textId="317D4A75" w:rsidR="00C427E5" w:rsidRDefault="00C427E5" w:rsidP="00C427E5">
            <w:pPr>
              <w:jc w:val="both"/>
              <w:rPr>
                <w:lang w:val="en-BB"/>
              </w:rPr>
            </w:pPr>
            <w:proofErr w:type="spellStart"/>
            <w:r>
              <w:rPr>
                <w:lang w:val="en-BB"/>
              </w:rPr>
              <w:t>mind_speed</w:t>
            </w:r>
            <w:proofErr w:type="spellEnd"/>
          </w:p>
        </w:tc>
        <w:tc>
          <w:tcPr>
            <w:tcW w:w="828" w:type="dxa"/>
            <w:vAlign w:val="center"/>
          </w:tcPr>
          <w:p w14:paraId="21A55A1D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5F7ED16A" w14:textId="0EDB3F27" w:rsidR="00C427E5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FLOAT</w:t>
            </w:r>
          </w:p>
        </w:tc>
        <w:tc>
          <w:tcPr>
            <w:tcW w:w="992" w:type="dxa"/>
            <w:vAlign w:val="center"/>
          </w:tcPr>
          <w:p w14:paraId="1F34C945" w14:textId="77777777" w:rsidR="00C427E5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471A15E9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4EC76E2D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53DA88B7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</w:tr>
      <w:tr w:rsidR="00C427E5" w:rsidRPr="00B714B4" w14:paraId="2A21BE6A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09008254" w14:textId="7B8C996A" w:rsidR="00C427E5" w:rsidRDefault="00C427E5" w:rsidP="00C427E5">
            <w:pPr>
              <w:jc w:val="both"/>
              <w:rPr>
                <w:lang w:val="en-BB"/>
              </w:rPr>
            </w:pPr>
            <w:proofErr w:type="spellStart"/>
            <w:r>
              <w:rPr>
                <w:lang w:val="en-BB"/>
              </w:rPr>
              <w:t>maximun_temperature</w:t>
            </w:r>
            <w:proofErr w:type="spellEnd"/>
          </w:p>
        </w:tc>
        <w:tc>
          <w:tcPr>
            <w:tcW w:w="828" w:type="dxa"/>
            <w:vAlign w:val="center"/>
          </w:tcPr>
          <w:p w14:paraId="739492D3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25D19F57" w14:textId="7694EA8E" w:rsidR="00C427E5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FLOAT</w:t>
            </w:r>
          </w:p>
        </w:tc>
        <w:tc>
          <w:tcPr>
            <w:tcW w:w="992" w:type="dxa"/>
            <w:vAlign w:val="center"/>
          </w:tcPr>
          <w:p w14:paraId="75DA9BA7" w14:textId="77777777" w:rsidR="00C427E5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5E9247B5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2CD5D647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228A2E5F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</w:tr>
      <w:tr w:rsidR="00C427E5" w:rsidRPr="00B714B4" w14:paraId="2B1237A6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47AD808D" w14:textId="27C898C5" w:rsidR="00C427E5" w:rsidRDefault="00C427E5" w:rsidP="00C427E5">
            <w:pPr>
              <w:jc w:val="both"/>
              <w:rPr>
                <w:lang w:val="en-BB"/>
              </w:rPr>
            </w:pPr>
            <w:proofErr w:type="spellStart"/>
            <w:r>
              <w:rPr>
                <w:lang w:val="en-BB"/>
              </w:rPr>
              <w:t>mininum_temperature</w:t>
            </w:r>
            <w:proofErr w:type="spellEnd"/>
          </w:p>
        </w:tc>
        <w:tc>
          <w:tcPr>
            <w:tcW w:w="828" w:type="dxa"/>
            <w:vAlign w:val="center"/>
          </w:tcPr>
          <w:p w14:paraId="662970CB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5ED91833" w14:textId="683ED160" w:rsidR="00C427E5" w:rsidRDefault="00C427E5" w:rsidP="00C427E5">
            <w:pPr>
              <w:jc w:val="both"/>
              <w:rPr>
                <w:lang w:val="en-BB"/>
              </w:rPr>
            </w:pPr>
            <w:r>
              <w:rPr>
                <w:lang w:val="en-BB"/>
              </w:rPr>
              <w:t>FLOAT</w:t>
            </w:r>
          </w:p>
        </w:tc>
        <w:tc>
          <w:tcPr>
            <w:tcW w:w="992" w:type="dxa"/>
            <w:vAlign w:val="center"/>
          </w:tcPr>
          <w:p w14:paraId="4982516A" w14:textId="77777777" w:rsidR="00C427E5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277A3723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16A1F536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5E48D4A2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</w:tr>
      <w:tr w:rsidR="00C427E5" w:rsidRPr="00B714B4" w14:paraId="19C4EFFC" w14:textId="77777777" w:rsidTr="00AF6C7F">
        <w:trPr>
          <w:cantSplit/>
          <w:trHeight w:val="285"/>
        </w:trPr>
        <w:tc>
          <w:tcPr>
            <w:tcW w:w="1548" w:type="dxa"/>
            <w:vAlign w:val="center"/>
          </w:tcPr>
          <w:p w14:paraId="0CE86753" w14:textId="703FA6AA" w:rsidR="00C427E5" w:rsidRDefault="00C427E5" w:rsidP="00C427E5">
            <w:pPr>
              <w:jc w:val="both"/>
              <w:rPr>
                <w:lang w:val="en-BB"/>
              </w:rPr>
            </w:pPr>
            <w:proofErr w:type="spellStart"/>
            <w:r>
              <w:rPr>
                <w:lang w:val="en-BB"/>
              </w:rPr>
              <w:t>day_id</w:t>
            </w:r>
            <w:proofErr w:type="spellEnd"/>
          </w:p>
        </w:tc>
        <w:tc>
          <w:tcPr>
            <w:tcW w:w="828" w:type="dxa"/>
            <w:vAlign w:val="center"/>
          </w:tcPr>
          <w:p w14:paraId="4AD0A302" w14:textId="77777777" w:rsidR="00C427E5" w:rsidRPr="00B714B4" w:rsidRDefault="00C427E5" w:rsidP="00C427E5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410A64FC" w14:textId="1BE80CC2" w:rsidR="00C427E5" w:rsidRDefault="00C427E5" w:rsidP="00C427E5">
            <w:pPr>
              <w:jc w:val="both"/>
              <w:rPr>
                <w:lang w:val="en-BB"/>
              </w:rPr>
            </w:pPr>
            <w:proofErr w:type="gramStart"/>
            <w:r>
              <w:rPr>
                <w:lang w:val="en-BB"/>
              </w:rPr>
              <w:t>INT(</w:t>
            </w:r>
            <w:proofErr w:type="gramEnd"/>
            <w:r>
              <w:rPr>
                <w:lang w:val="en-BB"/>
              </w:rPr>
              <w:t>11)</w:t>
            </w:r>
          </w:p>
        </w:tc>
        <w:tc>
          <w:tcPr>
            <w:tcW w:w="992" w:type="dxa"/>
            <w:vAlign w:val="center"/>
          </w:tcPr>
          <w:p w14:paraId="46D0E88B" w14:textId="77777777" w:rsidR="00C427E5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560" w:type="dxa"/>
            <w:vAlign w:val="center"/>
          </w:tcPr>
          <w:p w14:paraId="577603E5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65805B81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  <w:tc>
          <w:tcPr>
            <w:tcW w:w="2151" w:type="dxa"/>
            <w:vAlign w:val="center"/>
          </w:tcPr>
          <w:p w14:paraId="0843529C" w14:textId="77777777" w:rsidR="00C427E5" w:rsidRPr="00B714B4" w:rsidRDefault="00C427E5" w:rsidP="00C427E5">
            <w:pPr>
              <w:jc w:val="both"/>
              <w:rPr>
                <w:lang w:val="es-MX"/>
              </w:rPr>
            </w:pPr>
          </w:p>
        </w:tc>
      </w:tr>
    </w:tbl>
    <w:p w14:paraId="0E058903" w14:textId="77777777" w:rsidR="00FB672B" w:rsidRPr="003E4351" w:rsidRDefault="00FB672B" w:rsidP="00743171">
      <w:pPr>
        <w:rPr>
          <w:lang w:val="es-MX"/>
        </w:rPr>
      </w:pPr>
    </w:p>
    <w:sectPr w:rsidR="00FB672B" w:rsidRPr="003E4351" w:rsidSect="00895C6D">
      <w:footerReference w:type="default" r:id="rId9"/>
      <w:type w:val="continuous"/>
      <w:pgSz w:w="12240" w:h="15840" w:code="1"/>
      <w:pgMar w:top="2155" w:right="720" w:bottom="1701" w:left="1418" w:header="567" w:footer="786" w:gutter="0"/>
      <w:pgBorders w:offsetFrom="page">
        <w:bottom w:val="dashSmallGap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19F9" w14:textId="77777777" w:rsidR="006F23CC" w:rsidRDefault="006F23CC">
      <w:r>
        <w:separator/>
      </w:r>
    </w:p>
  </w:endnote>
  <w:endnote w:type="continuationSeparator" w:id="0">
    <w:p w14:paraId="009F7380" w14:textId="77777777" w:rsidR="006F23CC" w:rsidRDefault="006F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8C96" w14:textId="77777777" w:rsidR="008548B2" w:rsidRPr="00B863E3" w:rsidRDefault="008548B2" w:rsidP="00B863E3">
    <w:pPr>
      <w:pStyle w:val="Piedepgina"/>
      <w:tabs>
        <w:tab w:val="right" w:pos="13680"/>
      </w:tabs>
      <w:ind w:left="-360" w:right="-1440"/>
      <w:rPr>
        <w:rStyle w:val="Nmerodepgina"/>
        <w:rFonts w:ascii="Trebuchet MS" w:hAnsi="Trebuchet MS"/>
        <w:sz w:val="16"/>
        <w:lang w:val="es-MX"/>
      </w:rPr>
    </w:pPr>
    <w:r w:rsidRPr="00274217">
      <w:rPr>
        <w:rFonts w:ascii="Trebuchet MS" w:hAnsi="Trebuchet MS"/>
        <w:sz w:val="16"/>
        <w:lang w:val="es-MX"/>
      </w:rPr>
      <w:t xml:space="preserve">Grupo Empresarial EISEI, S.A. de C.V.           </w:t>
    </w:r>
    <w:r w:rsidRPr="00274217">
      <w:rPr>
        <w:rFonts w:ascii="Trebuchet MS" w:hAnsi="Trebuchet MS"/>
        <w:sz w:val="16"/>
        <w:lang w:val="es-MX"/>
      </w:rPr>
      <w:tab/>
    </w:r>
  </w:p>
  <w:p w14:paraId="17BE3C9F" w14:textId="35262B69" w:rsidR="008548B2" w:rsidRPr="00B863E3" w:rsidRDefault="007440AE" w:rsidP="00B863E3">
    <w:pPr>
      <w:pStyle w:val="Piedepgina"/>
      <w:jc w:val="center"/>
      <w:rPr>
        <w:sz w:val="16"/>
        <w:lang w:val="es-MX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38CF7A" wp14:editId="494347CC">
              <wp:simplePos x="0" y="0"/>
              <wp:positionH relativeFrom="column">
                <wp:posOffset>5715</wp:posOffset>
              </wp:positionH>
              <wp:positionV relativeFrom="paragraph">
                <wp:posOffset>26670</wp:posOffset>
              </wp:positionV>
              <wp:extent cx="6372860" cy="635"/>
              <wp:effectExtent l="0" t="0" r="0" b="0"/>
              <wp:wrapNone/>
              <wp:docPr id="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860" cy="635"/>
                      </a:xfrm>
                      <a:prstGeom prst="line">
                        <a:avLst/>
                      </a:prstGeom>
                      <a:noFill/>
                      <a:ln w="571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9962D" id="Line 6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.1pt" to="502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" strokeweight=".45pt"/>
          </w:pict>
        </mc:Fallback>
      </mc:AlternateContent>
    </w:r>
  </w:p>
  <w:p w14:paraId="78286957" w14:textId="77777777" w:rsidR="008548B2" w:rsidRDefault="008548B2">
    <w:pPr>
      <w:pStyle w:val="Piedepgina"/>
      <w:jc w:val="center"/>
    </w:pPr>
    <w:r>
      <w:t xml:space="preserve">—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C50124">
      <w:rPr>
        <w:rStyle w:val="Nmerodepgina"/>
        <w:noProof/>
        <w:sz w:val="16"/>
      </w:rPr>
      <w:t>8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 xml:space="preserve"> /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>
      <w:rPr>
        <w:rStyle w:val="Nmerodepgina"/>
        <w:sz w:val="16"/>
      </w:rPr>
      <w:fldChar w:fldCharType="separate"/>
    </w:r>
    <w:r w:rsidR="00C50124">
      <w:rPr>
        <w:rStyle w:val="Nmerodepgina"/>
        <w:noProof/>
        <w:sz w:val="16"/>
      </w:rPr>
      <w:t>10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 xml:space="preserve"> 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7E99" w14:textId="77777777" w:rsidR="006F23CC" w:rsidRDefault="006F23CC">
      <w:r>
        <w:separator/>
      </w:r>
    </w:p>
  </w:footnote>
  <w:footnote w:type="continuationSeparator" w:id="0">
    <w:p w14:paraId="4FCBD57E" w14:textId="77777777" w:rsidR="006F23CC" w:rsidRDefault="006F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646560"/>
    <w:lvl w:ilvl="0">
      <w:start w:val="1"/>
      <w:numFmt w:val="decimal"/>
      <w:pStyle w:val="Ttulo1"/>
      <w:lvlText w:val="Capítulo %1 "/>
      <w:legacy w:legacy="1" w:legacySpace="0" w:legacyIndent="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 w15:restartNumberingAfterBreak="0">
    <w:nsid w:val="1F4726F5"/>
    <w:multiLevelType w:val="singleLevel"/>
    <w:tmpl w:val="1988EB02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0B65B0"/>
    <w:multiLevelType w:val="multilevel"/>
    <w:tmpl w:val="2A72AAC6"/>
    <w:lvl w:ilvl="0">
      <w:start w:val="1"/>
      <w:numFmt w:val="upperRoman"/>
      <w:lvlText w:val="%1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2520"/>
        </w:tabs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64"/>
        </w:tabs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3" w15:restartNumberingAfterBreak="0">
    <w:nsid w:val="3EAF0361"/>
    <w:multiLevelType w:val="multilevel"/>
    <w:tmpl w:val="54AA80D4"/>
    <w:lvl w:ilvl="0">
      <w:start w:val="1"/>
      <w:numFmt w:val="upperRoman"/>
      <w:pStyle w:val="Ttulo8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A6707B0"/>
    <w:multiLevelType w:val="multilevel"/>
    <w:tmpl w:val="C8BEC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071"/>
        </w:tabs>
        <w:ind w:left="1071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735A0EC6"/>
    <w:multiLevelType w:val="hybridMultilevel"/>
    <w:tmpl w:val="D08873A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D52679"/>
    <w:multiLevelType w:val="hybridMultilevel"/>
    <w:tmpl w:val="5CFA5D50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27667291">
    <w:abstractNumId w:val="3"/>
  </w:num>
  <w:num w:numId="2" w16cid:durableId="711536882">
    <w:abstractNumId w:val="1"/>
  </w:num>
  <w:num w:numId="3" w16cid:durableId="1785423660">
    <w:abstractNumId w:val="4"/>
  </w:num>
  <w:num w:numId="4" w16cid:durableId="1071542359">
    <w:abstractNumId w:val="2"/>
  </w:num>
  <w:num w:numId="5" w16cid:durableId="2040619575">
    <w:abstractNumId w:val="0"/>
  </w:num>
  <w:num w:numId="6" w16cid:durableId="318189624">
    <w:abstractNumId w:val="5"/>
  </w:num>
  <w:num w:numId="7" w16cid:durableId="536431500">
    <w:abstractNumId w:val="6"/>
  </w:num>
  <w:num w:numId="8" w16cid:durableId="14163914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98938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86440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s-UY" w:vendorID="9" w:dllVersion="512" w:checkStyle="1"/>
  <w:activeWritingStyle w:appName="MSWord" w:lang="es-PE" w:vendorID="9" w:dllVersion="512" w:checkStyle="1"/>
  <w:activeWritingStyle w:appName="MSWord" w:lang="en-US" w:vendorID="8" w:dllVersion="513" w:checkStyle="1"/>
  <w:activeWritingStyle w:appName="MSWord" w:lang="es-PY" w:vendorID="9" w:dllVersion="512" w:checkStyle="1"/>
  <w:activeWritingStyle w:appName="MSWord" w:lang="es-ES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ffffb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2C"/>
    <w:rsid w:val="00000E43"/>
    <w:rsid w:val="0000633D"/>
    <w:rsid w:val="0001537E"/>
    <w:rsid w:val="000231B2"/>
    <w:rsid w:val="0004641D"/>
    <w:rsid w:val="0005416A"/>
    <w:rsid w:val="0005439D"/>
    <w:rsid w:val="00086EAE"/>
    <w:rsid w:val="00092349"/>
    <w:rsid w:val="00097A5A"/>
    <w:rsid w:val="00097B37"/>
    <w:rsid w:val="000A1125"/>
    <w:rsid w:val="000B1867"/>
    <w:rsid w:val="000D66F7"/>
    <w:rsid w:val="000F4EDF"/>
    <w:rsid w:val="0011621C"/>
    <w:rsid w:val="00127874"/>
    <w:rsid w:val="00160E2C"/>
    <w:rsid w:val="0018158D"/>
    <w:rsid w:val="0019243B"/>
    <w:rsid w:val="00196264"/>
    <w:rsid w:val="001A14D2"/>
    <w:rsid w:val="001A557C"/>
    <w:rsid w:val="001A6009"/>
    <w:rsid w:val="001B7F41"/>
    <w:rsid w:val="001C0D5B"/>
    <w:rsid w:val="001C3394"/>
    <w:rsid w:val="0021719C"/>
    <w:rsid w:val="00224B86"/>
    <w:rsid w:val="00230535"/>
    <w:rsid w:val="002579E8"/>
    <w:rsid w:val="00262657"/>
    <w:rsid w:val="002669F0"/>
    <w:rsid w:val="00294DCA"/>
    <w:rsid w:val="002B0B3B"/>
    <w:rsid w:val="002B2113"/>
    <w:rsid w:val="002F3BED"/>
    <w:rsid w:val="00313C2D"/>
    <w:rsid w:val="00317ED8"/>
    <w:rsid w:val="00346FEB"/>
    <w:rsid w:val="003C374C"/>
    <w:rsid w:val="003D1441"/>
    <w:rsid w:val="003E4351"/>
    <w:rsid w:val="00407DED"/>
    <w:rsid w:val="00412A51"/>
    <w:rsid w:val="00420B75"/>
    <w:rsid w:val="00434EC9"/>
    <w:rsid w:val="00443917"/>
    <w:rsid w:val="004533AC"/>
    <w:rsid w:val="00472E9E"/>
    <w:rsid w:val="004842B1"/>
    <w:rsid w:val="004924F1"/>
    <w:rsid w:val="004B7F11"/>
    <w:rsid w:val="0050114A"/>
    <w:rsid w:val="00506636"/>
    <w:rsid w:val="00513C66"/>
    <w:rsid w:val="00514DB0"/>
    <w:rsid w:val="00516F88"/>
    <w:rsid w:val="005367F4"/>
    <w:rsid w:val="005425FF"/>
    <w:rsid w:val="0056182D"/>
    <w:rsid w:val="00564F44"/>
    <w:rsid w:val="0057012A"/>
    <w:rsid w:val="00571AAD"/>
    <w:rsid w:val="00595454"/>
    <w:rsid w:val="005B1868"/>
    <w:rsid w:val="005D5C73"/>
    <w:rsid w:val="005E27E7"/>
    <w:rsid w:val="00606347"/>
    <w:rsid w:val="00612B67"/>
    <w:rsid w:val="00623334"/>
    <w:rsid w:val="006428EF"/>
    <w:rsid w:val="0065365D"/>
    <w:rsid w:val="00685A64"/>
    <w:rsid w:val="006B1CA4"/>
    <w:rsid w:val="006B7519"/>
    <w:rsid w:val="006C4DC9"/>
    <w:rsid w:val="006D1DBC"/>
    <w:rsid w:val="006F05E1"/>
    <w:rsid w:val="006F23CC"/>
    <w:rsid w:val="006F7A4C"/>
    <w:rsid w:val="0070704E"/>
    <w:rsid w:val="0071131B"/>
    <w:rsid w:val="00720F11"/>
    <w:rsid w:val="00726D08"/>
    <w:rsid w:val="00737A08"/>
    <w:rsid w:val="00743171"/>
    <w:rsid w:val="007440AE"/>
    <w:rsid w:val="00776381"/>
    <w:rsid w:val="007B22C0"/>
    <w:rsid w:val="007C79D5"/>
    <w:rsid w:val="007F1B0B"/>
    <w:rsid w:val="007F53CC"/>
    <w:rsid w:val="007F753C"/>
    <w:rsid w:val="00800775"/>
    <w:rsid w:val="00801A2F"/>
    <w:rsid w:val="008034C4"/>
    <w:rsid w:val="0081522C"/>
    <w:rsid w:val="00817961"/>
    <w:rsid w:val="00827CEA"/>
    <w:rsid w:val="008548B2"/>
    <w:rsid w:val="00856FE5"/>
    <w:rsid w:val="00874F81"/>
    <w:rsid w:val="00876561"/>
    <w:rsid w:val="00895C6D"/>
    <w:rsid w:val="008A17D1"/>
    <w:rsid w:val="008B0A7F"/>
    <w:rsid w:val="008C3F96"/>
    <w:rsid w:val="008D4CE8"/>
    <w:rsid w:val="008E463A"/>
    <w:rsid w:val="008E6885"/>
    <w:rsid w:val="008F7D69"/>
    <w:rsid w:val="00904839"/>
    <w:rsid w:val="00915DD2"/>
    <w:rsid w:val="00937A26"/>
    <w:rsid w:val="00972A30"/>
    <w:rsid w:val="00991A64"/>
    <w:rsid w:val="009956DE"/>
    <w:rsid w:val="009A0F87"/>
    <w:rsid w:val="009A249D"/>
    <w:rsid w:val="009B0FE8"/>
    <w:rsid w:val="009B6177"/>
    <w:rsid w:val="009C7CFA"/>
    <w:rsid w:val="009E23FB"/>
    <w:rsid w:val="009E6CB4"/>
    <w:rsid w:val="00A02DD2"/>
    <w:rsid w:val="00A0540B"/>
    <w:rsid w:val="00A05F70"/>
    <w:rsid w:val="00A10D8A"/>
    <w:rsid w:val="00A26947"/>
    <w:rsid w:val="00A46E65"/>
    <w:rsid w:val="00A471B0"/>
    <w:rsid w:val="00A775F2"/>
    <w:rsid w:val="00A87287"/>
    <w:rsid w:val="00AD03B5"/>
    <w:rsid w:val="00B05EBE"/>
    <w:rsid w:val="00B06365"/>
    <w:rsid w:val="00B213DD"/>
    <w:rsid w:val="00B46A0A"/>
    <w:rsid w:val="00B527AD"/>
    <w:rsid w:val="00B60020"/>
    <w:rsid w:val="00B714B4"/>
    <w:rsid w:val="00B71961"/>
    <w:rsid w:val="00B863E3"/>
    <w:rsid w:val="00B904F8"/>
    <w:rsid w:val="00BB1676"/>
    <w:rsid w:val="00BB4442"/>
    <w:rsid w:val="00BD4EB1"/>
    <w:rsid w:val="00BD7214"/>
    <w:rsid w:val="00BF0115"/>
    <w:rsid w:val="00C160E6"/>
    <w:rsid w:val="00C34FAC"/>
    <w:rsid w:val="00C427E5"/>
    <w:rsid w:val="00C43AFD"/>
    <w:rsid w:val="00C50124"/>
    <w:rsid w:val="00C51E4C"/>
    <w:rsid w:val="00C67CE8"/>
    <w:rsid w:val="00C71F85"/>
    <w:rsid w:val="00C74288"/>
    <w:rsid w:val="00C90E74"/>
    <w:rsid w:val="00C95E35"/>
    <w:rsid w:val="00CA1D69"/>
    <w:rsid w:val="00CA5076"/>
    <w:rsid w:val="00CB69B5"/>
    <w:rsid w:val="00CC3E5A"/>
    <w:rsid w:val="00CE6ECA"/>
    <w:rsid w:val="00CF6423"/>
    <w:rsid w:val="00D10B34"/>
    <w:rsid w:val="00D322E4"/>
    <w:rsid w:val="00D34E0B"/>
    <w:rsid w:val="00D35623"/>
    <w:rsid w:val="00D4615B"/>
    <w:rsid w:val="00D62BC1"/>
    <w:rsid w:val="00D73725"/>
    <w:rsid w:val="00DC7CBE"/>
    <w:rsid w:val="00DD3153"/>
    <w:rsid w:val="00DD4A65"/>
    <w:rsid w:val="00DE0061"/>
    <w:rsid w:val="00DF7FBA"/>
    <w:rsid w:val="00E04AAF"/>
    <w:rsid w:val="00E07960"/>
    <w:rsid w:val="00E13723"/>
    <w:rsid w:val="00E155F9"/>
    <w:rsid w:val="00E15F66"/>
    <w:rsid w:val="00E31AC0"/>
    <w:rsid w:val="00E450B7"/>
    <w:rsid w:val="00E5081D"/>
    <w:rsid w:val="00E509F2"/>
    <w:rsid w:val="00E67D97"/>
    <w:rsid w:val="00E76E1A"/>
    <w:rsid w:val="00E90E22"/>
    <w:rsid w:val="00E95570"/>
    <w:rsid w:val="00EA45F8"/>
    <w:rsid w:val="00EA5132"/>
    <w:rsid w:val="00EE398D"/>
    <w:rsid w:val="00EE475D"/>
    <w:rsid w:val="00EE4FD2"/>
    <w:rsid w:val="00EE63BE"/>
    <w:rsid w:val="00F00A00"/>
    <w:rsid w:val="00F02065"/>
    <w:rsid w:val="00F04A6A"/>
    <w:rsid w:val="00F07046"/>
    <w:rsid w:val="00F121F5"/>
    <w:rsid w:val="00F36770"/>
    <w:rsid w:val="00F475FE"/>
    <w:rsid w:val="00F62C34"/>
    <w:rsid w:val="00F70FFD"/>
    <w:rsid w:val="00F75D0F"/>
    <w:rsid w:val="00FB672B"/>
    <w:rsid w:val="00FC648A"/>
    <w:rsid w:val="00FE4372"/>
    <w:rsid w:val="00FF2AFD"/>
    <w:rsid w:val="00FF3C7D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bd"/>
    </o:shapedefaults>
    <o:shapelayout v:ext="edit">
      <o:idmap v:ext="edit" data="2"/>
    </o:shapelayout>
  </w:shapeDefaults>
  <w:decimalSymbol w:val="."/>
  <w:listSeparator w:val=","/>
  <w14:docId w14:val="396B3A28"/>
  <w15:chartTrackingRefBased/>
  <w15:docId w15:val="{B686D4EC-424F-43F5-B812-857E99C8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6DE"/>
    <w:rPr>
      <w:rFonts w:ascii="Arial" w:hAnsi="Arial" w:cs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5"/>
      </w:numPr>
      <w:spacing w:before="120" w:after="60" w:line="240" w:lineRule="atLeast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4"/>
      </w:numPr>
      <w:outlineLvl w:val="1"/>
    </w:pPr>
    <w:rPr>
      <w:b/>
      <w:lang w:val="es-MX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  <w:numId w:val="3"/>
      </w:numPr>
      <w:tabs>
        <w:tab w:val="clear" w:pos="1071"/>
        <w:tab w:val="num" w:pos="1224"/>
      </w:tabs>
      <w:ind w:left="1224"/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u w:val="single"/>
      <w:lang w:val="es-MX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5"/>
      </w:numPr>
      <w:spacing w:line="240" w:lineRule="atLeast"/>
      <w:ind w:left="720"/>
      <w:outlineLvl w:val="4"/>
    </w:pPr>
    <w:rPr>
      <w:b/>
      <w:color w:val="FF0000"/>
      <w:lang w:val="es-ES_tradnl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5"/>
      </w:numPr>
      <w:spacing w:before="240" w:after="60" w:line="240" w:lineRule="atLeast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outlineLvl w:val="7"/>
    </w:pPr>
    <w:rPr>
      <w:rFonts w:ascii="Arial Narrow" w:hAnsi="Arial Narrow"/>
      <w:i/>
      <w:lang w:val="es-MX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Listaconvietas2">
    <w:name w:val="List Bullet 2"/>
    <w:basedOn w:val="Normal"/>
    <w:autoRedefine/>
    <w:pPr>
      <w:numPr>
        <w:numId w:val="2"/>
      </w:numPr>
      <w:tabs>
        <w:tab w:val="clear" w:pos="360"/>
        <w:tab w:val="num" w:pos="1843"/>
      </w:tabs>
      <w:ind w:left="1843" w:hanging="427"/>
      <w:jc w:val="both"/>
    </w:pPr>
    <w:rPr>
      <w:rFonts w:ascii="Verdana" w:hAnsi="Verdana"/>
      <w:lang w:val="es-ES_tradnl"/>
    </w:rPr>
  </w:style>
  <w:style w:type="paragraph" w:styleId="Textoindependiente">
    <w:name w:val="Body Text"/>
    <w:basedOn w:val="Normal"/>
    <w:pPr>
      <w:keepLines/>
      <w:widowControl w:val="0"/>
      <w:spacing w:after="120" w:line="240" w:lineRule="atLeast"/>
      <w:ind w:left="720"/>
    </w:pPr>
  </w:style>
  <w:style w:type="paragraph" w:customStyle="1" w:styleId="Puesto">
    <w:name w:val="Puesto"/>
    <w:basedOn w:val="Normal"/>
    <w:next w:val="Normal"/>
    <w:qFormat/>
    <w:pPr>
      <w:widowControl w:val="0"/>
      <w:jc w:val="center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9C7CFA"/>
    <w:pPr>
      <w:tabs>
        <w:tab w:val="left" w:pos="600"/>
        <w:tab w:val="right" w:leader="dot" w:pos="10080"/>
      </w:tabs>
      <w:spacing w:before="120"/>
      <w:ind w:right="23"/>
      <w:jc w:val="both"/>
    </w:pPr>
    <w:rPr>
      <w:b/>
      <w:bCs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00"/>
        <w:tab w:val="right" w:leader="dot" w:pos="10092"/>
      </w:tabs>
      <w:spacing w:before="60" w:after="60"/>
      <w:ind w:left="198"/>
    </w:pPr>
    <w:rPr>
      <w:i/>
      <w:iCs/>
      <w:noProof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1200"/>
        <w:tab w:val="right" w:leader="dot" w:pos="10092"/>
      </w:tabs>
      <w:spacing w:before="120" w:after="120"/>
      <w:ind w:left="403"/>
    </w:pPr>
    <w:rPr>
      <w:noProof/>
      <w:sz w:val="16"/>
      <w:szCs w:val="16"/>
    </w:rPr>
  </w:style>
  <w:style w:type="paragraph" w:customStyle="1" w:styleId="InfoBlue">
    <w:name w:val="InfoBlue"/>
    <w:basedOn w:val="Normal"/>
    <w:next w:val="Textoindependiente"/>
    <w:autoRedefine/>
    <w:rsid w:val="00B527AD"/>
    <w:pPr>
      <w:framePr w:hSpace="141" w:wrap="around" w:vAnchor="text" w:hAnchor="text" w:xAlign="center" w:y="1"/>
      <w:widowControl w:val="0"/>
      <w:spacing w:after="120" w:line="240" w:lineRule="atLeast"/>
      <w:ind w:left="142"/>
      <w:suppressOverlap/>
    </w:pPr>
    <w:rPr>
      <w:i/>
      <w:color w:val="0000FF"/>
    </w:rPr>
  </w:style>
  <w:style w:type="paragraph" w:styleId="TDC4">
    <w:name w:val="toc 4"/>
    <w:basedOn w:val="Normal"/>
    <w:next w:val="Normal"/>
    <w:autoRedefine/>
    <w:uiPriority w:val="39"/>
    <w:pPr>
      <w:ind w:left="600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uiPriority w:val="39"/>
    <w:pPr>
      <w:ind w:left="800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uiPriority w:val="39"/>
    <w:pPr>
      <w:ind w:left="1000"/>
    </w:pPr>
    <w:rPr>
      <w:rFonts w:ascii="Times New Roman" w:hAnsi="Times New Roman" w:cs="Times New Roman"/>
    </w:rPr>
  </w:style>
  <w:style w:type="paragraph" w:styleId="TDC7">
    <w:name w:val="toc 7"/>
    <w:basedOn w:val="Normal"/>
    <w:next w:val="Normal"/>
    <w:autoRedefine/>
    <w:uiPriority w:val="39"/>
    <w:pPr>
      <w:ind w:left="1200"/>
    </w:pPr>
    <w:rPr>
      <w:rFonts w:ascii="Times New Roman" w:hAnsi="Times New Roman" w:cs="Times New Roman"/>
    </w:rPr>
  </w:style>
  <w:style w:type="paragraph" w:styleId="TDC8">
    <w:name w:val="toc 8"/>
    <w:basedOn w:val="Normal"/>
    <w:next w:val="Normal"/>
    <w:autoRedefine/>
    <w:uiPriority w:val="39"/>
    <w:pPr>
      <w:ind w:left="1400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uiPriority w:val="39"/>
    <w:pPr>
      <w:ind w:left="1600"/>
    </w:pPr>
    <w:rPr>
      <w:rFonts w:ascii="Times New Roman" w:hAnsi="Times New Roman" w:cs="Times New Roman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Encabezado1">
    <w:name w:val="Encabezado 1"/>
    <w:basedOn w:val="Encabezado"/>
    <w:rPr>
      <w:lang w:val="es-MX"/>
    </w:rPr>
  </w:style>
  <w:style w:type="paragraph" w:customStyle="1" w:styleId="Encabezado2">
    <w:name w:val="Encabezado 2"/>
    <w:basedOn w:val="Normal"/>
    <w:pPr>
      <w:ind w:left="360"/>
    </w:pPr>
    <w:rPr>
      <w:b/>
      <w:lang w:val="es-MX"/>
    </w:rPr>
  </w:style>
  <w:style w:type="paragraph" w:customStyle="1" w:styleId="Encabezado3">
    <w:name w:val="Encabezado3"/>
    <w:basedOn w:val="Normal"/>
    <w:rPr>
      <w:b/>
      <w:bCs/>
      <w:sz w:val="28"/>
      <w:lang w:val="es-MX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center"/>
    </w:pPr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30"/>
      <w:jc w:val="both"/>
    </w:pPr>
  </w:style>
  <w:style w:type="paragraph" w:styleId="Descripcin">
    <w:name w:val="caption"/>
    <w:basedOn w:val="Normal"/>
    <w:next w:val="Normal"/>
    <w:qFormat/>
    <w:rPr>
      <w:b/>
      <w:sz w:val="22"/>
    </w:rPr>
  </w:style>
  <w:style w:type="paragraph" w:styleId="Textoindependiente3">
    <w:name w:val="Body Text 3"/>
    <w:basedOn w:val="Normal"/>
    <w:pPr>
      <w:jc w:val="both"/>
    </w:pPr>
  </w:style>
  <w:style w:type="paragraph" w:styleId="Sangra2detindependiente">
    <w:name w:val="Body Text Indent 2"/>
    <w:basedOn w:val="Normal"/>
    <w:link w:val="Sangra2detindependienteCar"/>
    <w:pPr>
      <w:ind w:left="1800"/>
    </w:pPr>
    <w:rPr>
      <w:lang w:val="es-MX"/>
    </w:rPr>
  </w:style>
  <w:style w:type="paragraph" w:styleId="Textodebloque">
    <w:name w:val="Block Text"/>
    <w:basedOn w:val="Normal"/>
    <w:pPr>
      <w:ind w:left="720" w:right="-1058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character" w:customStyle="1" w:styleId="Heading1Char">
    <w:name w:val="Heading 1 Char"/>
    <w:rPr>
      <w:rFonts w:ascii="Arial" w:hAnsi="Arial" w:cs="Arial"/>
      <w:b/>
      <w:noProof w:val="0"/>
      <w:szCs w:val="24"/>
      <w:lang w:val="en-US" w:eastAsia="en-US" w:bidi="ar-SA"/>
    </w:rPr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rsid w:val="000B186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B1867"/>
    <w:rPr>
      <w:rFonts w:cs="Times New Roman"/>
      <w:szCs w:val="20"/>
    </w:rPr>
  </w:style>
  <w:style w:type="character" w:customStyle="1" w:styleId="TextocomentarioCar">
    <w:name w:val="Texto comentario Car"/>
    <w:link w:val="Textocomentario"/>
    <w:rsid w:val="000B1867"/>
    <w:rPr>
      <w:rFonts w:ascii="Arial" w:hAnsi="Arial" w:cs="Arial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B1867"/>
    <w:rPr>
      <w:b/>
      <w:bCs/>
    </w:rPr>
  </w:style>
  <w:style w:type="character" w:customStyle="1" w:styleId="AsuntodelcomentarioCar">
    <w:name w:val="Asunto del comentario Car"/>
    <w:link w:val="Asuntodelcomentario"/>
    <w:rsid w:val="000B1867"/>
    <w:rPr>
      <w:rFonts w:ascii="Arial" w:hAnsi="Arial" w:cs="Arial"/>
      <w:b/>
      <w:bCs/>
      <w:lang w:val="en-US" w:eastAsia="en-US"/>
    </w:rPr>
  </w:style>
  <w:style w:type="paragraph" w:customStyle="1" w:styleId="tips">
    <w:name w:val="tips"/>
    <w:basedOn w:val="Normal"/>
    <w:next w:val="Normal"/>
    <w:rsid w:val="0070704E"/>
    <w:pPr>
      <w:widowControl w:val="0"/>
      <w:spacing w:line="240" w:lineRule="atLeast"/>
    </w:pPr>
    <w:rPr>
      <w:rFonts w:ascii="Times New Roman" w:hAnsi="Times New Roman" w:cs="Times New Roman"/>
      <w:i/>
      <w:color w:val="0000FF"/>
      <w:szCs w:val="20"/>
      <w:lang w:val="es-MX"/>
    </w:rPr>
  </w:style>
  <w:style w:type="character" w:customStyle="1" w:styleId="Ttulo3Car">
    <w:name w:val="Título 3 Car"/>
    <w:link w:val="Ttulo3"/>
    <w:rsid w:val="0001537E"/>
    <w:rPr>
      <w:rFonts w:ascii="Arial" w:hAnsi="Arial" w:cs="Arial"/>
      <w:b/>
      <w:szCs w:val="24"/>
      <w:lang w:eastAsia="en-US"/>
    </w:rPr>
  </w:style>
  <w:style w:type="character" w:customStyle="1" w:styleId="Sangra2detindependienteCar">
    <w:name w:val="Sangría 2 de t. independiente Car"/>
    <w:link w:val="Sangra2detindependiente"/>
    <w:rsid w:val="0001537E"/>
    <w:rPr>
      <w:rFonts w:ascii="Arial" w:hAnsi="Arial" w:cs="Arial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9956DE"/>
    <w:rPr>
      <w:rFonts w:ascii="Arial" w:hAnsi="Arial" w:cs="Arial"/>
      <w:b/>
      <w:szCs w:val="24"/>
      <w:lang w:eastAsia="en-US"/>
    </w:rPr>
  </w:style>
  <w:style w:type="paragraph" w:styleId="Sinespaciado">
    <w:name w:val="No Spacing"/>
    <w:link w:val="SinespaciadoCar"/>
    <w:uiPriority w:val="1"/>
    <w:qFormat/>
    <w:rsid w:val="00895C6D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5C6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%20Ofi\Proyectos\ISO9000\Manual%20de%20procedimientos\Gu&#237;as\Gu&#237;asManual\FT-STDRER02-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FT-STDRER02-01.dot</Template>
  <TotalTime>262</TotalTime>
  <Pages>5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Casos de Uso Refinados</vt:lpstr>
      <vt:lpstr>Plantilla Casos de Uso Refinados</vt:lpstr>
    </vt:vector>
  </TitlesOfParts>
  <Company>8B</Company>
  <LinksUpToDate>false</LinksUpToDate>
  <CharactersWithSpaces>1879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_Toc65656253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_Toc65656252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_Toc65656251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_Toc65656250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_Toc65656249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_Toc65656248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_Toc65656247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_Toc65656246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_Toc65656245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_Toc65656244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_Toc65656243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_Toc65656242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_Toc65656241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_Toc65656240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_Toc65656239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base de datos</dc:title>
  <dc:subject>Programacion Movil</dc:subject>
  <dc:creator>Lozano Luna Jorge Giovanny                                             Gurrola Siqueiros Hugo Eduardo</dc:creator>
  <cp:keywords/>
  <dc:description/>
  <cp:lastModifiedBy>hugo eduardo gurrola siqueiros</cp:lastModifiedBy>
  <cp:revision>7</cp:revision>
  <cp:lastPrinted>2004-07-21T18:46:00Z</cp:lastPrinted>
  <dcterms:created xsi:type="dcterms:W3CDTF">2023-03-24T15:10:00Z</dcterms:created>
  <dcterms:modified xsi:type="dcterms:W3CDTF">2023-04-01T02:49:00Z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/>
  </property>
  <property fmtid="{D5CDD505-2E9C-101B-9397-08002B2CF9AE}" pid="3" name="SPSDescription">
    <vt:lpwstr/>
  </property>
  <property fmtid="{D5CDD505-2E9C-101B-9397-08002B2CF9AE}" pid="4" name="Status">
    <vt:lpwstr/>
  </property>
</Properties>
</file>